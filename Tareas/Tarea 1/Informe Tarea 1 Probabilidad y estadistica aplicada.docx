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0491" w:rsidR="00E81978" w:rsidRDefault="0043726C" w14:paraId="28F7C426" w14:textId="774011CC">
      <w:pPr>
        <w:pStyle w:val="Title"/>
        <w:rPr>
          <w:sz w:val="44"/>
          <w:szCs w:val="44"/>
        </w:rPr>
      </w:pPr>
      <w:sdt>
        <w:sdtPr>
          <w:rPr>
            <w:rFonts w:eastAsiaTheme="minorHAnsi"/>
            <w:kern w:val="2"/>
            <w:sz w:val="40"/>
            <w:szCs w:val="40"/>
            <w:lang w:eastAsia="en-US"/>
            <w14:ligatures w14:val="standardContextual"/>
          </w:rPr>
          <w:alias w:val="Título:"/>
          <w:tag w:val="Título:"/>
          <w:id w:val="726351117"/>
          <w:placeholder>
            <w:docPart w:val="2D81710C0A6647648276526339B152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770491" w:rsidR="00FB6A9C">
            <w:rPr>
              <w:rFonts w:eastAsiaTheme="minorHAnsi"/>
              <w:kern w:val="2"/>
              <w:sz w:val="40"/>
              <w:szCs w:val="40"/>
              <w:lang w:eastAsia="en-US"/>
              <w14:ligatures w14:val="standardContextual"/>
            </w:rPr>
            <w:t>Tarea 1-</w:t>
          </w:r>
          <w:r w:rsidR="00E81CF3">
            <w:rPr>
              <w:rFonts w:eastAsiaTheme="minorHAnsi"/>
              <w:kern w:val="2"/>
              <w:sz w:val="40"/>
              <w:szCs w:val="40"/>
              <w:lang w:eastAsia="en-US"/>
              <w14:ligatures w14:val="standardContextual"/>
            </w:rPr>
            <w:t xml:space="preserve"> </w:t>
          </w:r>
          <w:r w:rsidR="007414A1">
            <w:rPr>
              <w:rFonts w:eastAsiaTheme="minorHAnsi"/>
              <w:kern w:val="2"/>
              <w:sz w:val="40"/>
              <w:szCs w:val="40"/>
              <w:lang w:eastAsia="en-US"/>
              <w14:ligatures w14:val="standardContextual"/>
            </w:rPr>
            <w:t>Monty Hall</w:t>
          </w:r>
          <w:r w:rsidR="007414A1">
            <w:rPr>
              <w:rFonts w:eastAsiaTheme="minorHAnsi"/>
              <w:kern w:val="2"/>
              <w:sz w:val="40"/>
              <w:szCs w:val="40"/>
              <w:lang w:eastAsia="en-US"/>
              <w14:ligatures w14:val="standardContextual"/>
            </w:rPr>
            <w:br/>
          </w:r>
          <w:r w:rsidRPr="00770491" w:rsidR="00FB6A9C">
            <w:rPr>
              <w:rFonts w:eastAsiaTheme="minorHAnsi"/>
              <w:kern w:val="2"/>
              <w:sz w:val="40"/>
              <w:szCs w:val="40"/>
              <w:lang w:eastAsia="en-US"/>
              <w14:ligatures w14:val="standardContextual"/>
            </w:rPr>
            <w:t>Probabilidad y Estadística Aplicada.</w:t>
          </w:r>
        </w:sdtContent>
      </w:sdt>
    </w:p>
    <w:p w:rsidRPr="00316DE9" w:rsidR="00B823AA" w:rsidP="00B823AA" w:rsidRDefault="00FB6A9C" w14:paraId="442CB740" w14:textId="517AF199">
      <w:pPr>
        <w:pStyle w:val="Ttulo21"/>
        <w:rPr>
          <w:sz w:val="28"/>
          <w:szCs w:val="28"/>
        </w:rPr>
      </w:pPr>
      <w:r w:rsidRPr="00316DE9">
        <w:rPr>
          <w:sz w:val="28"/>
          <w:szCs w:val="28"/>
        </w:rPr>
        <w:t xml:space="preserve">Gonzalo Paz, Juan Pérez y Estefany Clara. </w:t>
      </w:r>
    </w:p>
    <w:p w:rsidRPr="00AB5BA3" w:rsidR="00E81978" w:rsidRDefault="00E81978" w14:paraId="5CC082AB" w14:textId="6526CCD3">
      <w:pPr>
        <w:pStyle w:val="Title"/>
      </w:pPr>
    </w:p>
    <w:p w:rsidRPr="00AB5BA3" w:rsidR="00E81978" w:rsidP="00B823AA" w:rsidRDefault="00E81978" w14:paraId="6061CB1D" w14:textId="22F54652">
      <w:pPr>
        <w:pStyle w:val="Ttulo21"/>
      </w:pPr>
    </w:p>
    <w:p w:rsidRPr="00045206" w:rsidR="00E81978" w:rsidRDefault="00FB6A9C" w14:paraId="22BA0515" w14:textId="7B6033A3">
      <w:pPr>
        <w:pStyle w:val="Ttulodeseccin"/>
        <w:rPr>
          <w:b/>
          <w:bCs/>
        </w:rPr>
      </w:pPr>
      <w:r w:rsidRPr="00045206">
        <w:rPr>
          <w:b/>
          <w:bCs/>
        </w:rPr>
        <w:t>El problema de Monty Hall</w:t>
      </w:r>
    </w:p>
    <w:p w:rsidR="00E66DDA" w:rsidP="004A5812" w:rsidRDefault="00E66DDA" w14:paraId="065D1801" w14:textId="3200A514">
      <w:pPr>
        <w:pStyle w:val="NoSpacing"/>
        <w:jc w:val="both"/>
      </w:pPr>
      <w:r>
        <w:t>El</w:t>
      </w:r>
      <w:r w:rsidR="002D2725">
        <w:t xml:space="preserve"> problema de se base en un juego de televisión donde </w:t>
      </w:r>
      <w:r w:rsidR="00FD4784">
        <w:t xml:space="preserve">un presentador le presentaba a un concursante un escenario donde debía </w:t>
      </w:r>
      <w:r w:rsidR="00A747B0">
        <w:t>elegir</w:t>
      </w:r>
      <w:r w:rsidR="000514B1">
        <w:t xml:space="preserve"> entre tres puertas A, B o C.</w:t>
      </w:r>
      <w:r w:rsidR="0079025D">
        <w:t xml:space="preserve"> </w:t>
      </w:r>
      <w:r w:rsidR="00437202">
        <w:t>L</w:t>
      </w:r>
      <w:r w:rsidR="00466D09">
        <w:t>o interesante de este juego es que detrás de una de las puertas se escondía un valioso premio</w:t>
      </w:r>
      <w:r w:rsidR="003F5362">
        <w:t>, como un auto,</w:t>
      </w:r>
      <w:r w:rsidR="00466D09">
        <w:t xml:space="preserve"> </w:t>
      </w:r>
      <w:r w:rsidR="003D508C">
        <w:t xml:space="preserve">mientras que detrás </w:t>
      </w:r>
      <w:r w:rsidR="003F5362">
        <w:t>de las otras dos puertas un premio de escaso valor</w:t>
      </w:r>
      <w:r w:rsidR="00B17D68">
        <w:t>, como una cabra.</w:t>
      </w:r>
    </w:p>
    <w:p w:rsidR="002A6F4F" w:rsidP="004A5812" w:rsidRDefault="00774A41" w14:paraId="7302616D" w14:textId="77777777">
      <w:pPr>
        <w:pStyle w:val="NoSpacing"/>
        <w:jc w:val="both"/>
      </w:pPr>
      <w:r>
        <w:t>El presentador</w:t>
      </w:r>
      <w:r w:rsidR="007154C9">
        <w:t xml:space="preserve"> le </w:t>
      </w:r>
      <w:r w:rsidR="002E1C39">
        <w:t xml:space="preserve">pide al </w:t>
      </w:r>
      <w:r w:rsidR="00925FE1">
        <w:t>concursante que escoja una de las puertas,</w:t>
      </w:r>
      <w:r w:rsidR="00CB6795">
        <w:t xml:space="preserve"> </w:t>
      </w:r>
      <w:r w:rsidR="00E06193">
        <w:t xml:space="preserve">una vez este halla elegido el presentador que conoce cual puerta esconde el premio, </w:t>
      </w:r>
      <w:r w:rsidR="00643EE6">
        <w:t xml:space="preserve">abre una de las puertas donde </w:t>
      </w:r>
      <w:r w:rsidR="00D311A5">
        <w:t>esta un</w:t>
      </w:r>
      <w:r w:rsidR="005F471E">
        <w:t>a de las cabras.</w:t>
      </w:r>
    </w:p>
    <w:p w:rsidR="00462157" w:rsidP="004A5812" w:rsidRDefault="0070428E" w14:paraId="1ABEEF3F" w14:textId="673F6C73">
      <w:pPr>
        <w:pStyle w:val="NoSpacing"/>
        <w:jc w:val="both"/>
      </w:pPr>
      <w:r>
        <w:t xml:space="preserve">Ante esta situación donde solo quedan dos puertas (una con el auto y otra con una cabra), el presentador </w:t>
      </w:r>
      <w:r w:rsidR="004539DE">
        <w:t>le pregunta al concursante si desea cambiar de puerta</w:t>
      </w:r>
      <w:r w:rsidR="00EB3589">
        <w:t xml:space="preserve"> o seguir con la que había escogido inicialmente.</w:t>
      </w:r>
    </w:p>
    <w:p w:rsidRPr="00AB5BA3" w:rsidR="00E81978" w:rsidP="004A5812" w:rsidRDefault="001F30FE" w14:paraId="21FDBA7F" w14:textId="7FBFF265">
      <w:pPr>
        <w:pStyle w:val="NoSpacing"/>
        <w:jc w:val="both"/>
      </w:pPr>
      <w:r>
        <w:t xml:space="preserve">En este documento presentaremos </w:t>
      </w:r>
      <w:r w:rsidR="00ED1F00">
        <w:t>la solución al problema</w:t>
      </w:r>
      <w:r w:rsidR="005F31C1">
        <w:t>, donde se</w:t>
      </w:r>
      <w:r w:rsidR="00D62FD6">
        <w:t xml:space="preserve"> verá </w:t>
      </w:r>
      <w:r w:rsidR="004A5812">
        <w:t>cuál</w:t>
      </w:r>
      <w:r w:rsidR="00D62FD6">
        <w:t xml:space="preserve"> de las opciones es mejor para el participante en caso de que quisiera aumentar su oportunidad de ganar el premio. </w:t>
      </w:r>
    </w:p>
    <w:p w:rsidR="00E81978" w:rsidP="00045206" w:rsidRDefault="00E81978" w14:paraId="757D401E" w14:textId="76B81503">
      <w:pPr>
        <w:ind w:firstLine="0"/>
      </w:pPr>
    </w:p>
    <w:p w:rsidR="002E04AA" w:rsidP="00045206" w:rsidRDefault="002E04AA" w14:paraId="546422AE" w14:textId="76B81503">
      <w:pPr>
        <w:ind w:firstLine="0"/>
      </w:pPr>
    </w:p>
    <w:p w:rsidR="002E04AA" w:rsidP="00045206" w:rsidRDefault="002E04AA" w14:paraId="4E0264EB" w14:textId="76B81503">
      <w:pPr>
        <w:ind w:firstLine="0"/>
      </w:pPr>
    </w:p>
    <w:p w:rsidR="002E04AA" w:rsidP="00045206" w:rsidRDefault="002E04AA" w14:paraId="3F6C2747" w14:textId="76B81503">
      <w:pPr>
        <w:ind w:firstLine="0"/>
      </w:pPr>
    </w:p>
    <w:p w:rsidR="002E04AA" w:rsidP="00045206" w:rsidRDefault="002E04AA" w14:paraId="2E137377" w14:textId="76B81503">
      <w:pPr>
        <w:ind w:firstLine="0"/>
      </w:pPr>
    </w:p>
    <w:p w:rsidR="002E04AA" w:rsidP="00045206" w:rsidRDefault="002E04AA" w14:paraId="5467BB3E" w14:textId="76B81503">
      <w:pPr>
        <w:ind w:firstLine="0"/>
      </w:pPr>
    </w:p>
    <w:p w:rsidR="002E04AA" w:rsidP="00045206" w:rsidRDefault="002E04AA" w14:paraId="1D127089" w14:textId="76B81503">
      <w:pPr>
        <w:ind w:firstLine="0"/>
      </w:pPr>
    </w:p>
    <w:p w:rsidR="002E04AA" w:rsidP="00045206" w:rsidRDefault="002E04AA" w14:paraId="65BE39ED" w14:textId="76B81503">
      <w:pPr>
        <w:ind w:firstLine="0"/>
      </w:pPr>
    </w:p>
    <w:p w:rsidR="002E04AA" w:rsidP="00045206" w:rsidRDefault="002E04AA" w14:paraId="06BD87CC" w14:textId="76B81503">
      <w:pPr>
        <w:ind w:firstLine="0"/>
      </w:pPr>
    </w:p>
    <w:p w:rsidRPr="00AB5BA3" w:rsidR="002E04AA" w:rsidP="00045206" w:rsidRDefault="002E04AA" w14:paraId="57D26DCF" w14:textId="76B81503">
      <w:pPr>
        <w:ind w:firstLine="0"/>
      </w:pPr>
    </w:p>
    <w:p w:rsidRPr="00AB5BA3" w:rsidR="00E81978" w:rsidRDefault="00D62FD6" w14:paraId="6111A746" w14:textId="3395D663">
      <w:pPr>
        <w:pStyle w:val="Heading1"/>
      </w:pPr>
      <w:r>
        <w:t xml:space="preserve">Solución al problema </w:t>
      </w:r>
    </w:p>
    <w:p w:rsidR="0041309D" w:rsidRDefault="00694F4B" w14:paraId="2645D37C" w14:textId="2F52B1DE">
      <w:r>
        <w:t xml:space="preserve">Una vez que el participante eligió una puerta hay dos escenarios posibles: </w:t>
      </w:r>
    </w:p>
    <w:p w:rsidRPr="00AB5BA3" w:rsidR="00E81978" w:rsidRDefault="0041309D" w14:paraId="7D4B0350" w14:textId="58CA27DB">
      <w:r>
        <w:t xml:space="preserve"> </w:t>
      </w:r>
    </w:p>
    <w:p w:rsidRPr="00AB5BA3" w:rsidR="00E81978" w:rsidP="00C31D30" w:rsidRDefault="0041309D" w14:paraId="41CB20EE" w14:textId="14C01AFA">
      <w:pPr>
        <w:pStyle w:val="Heading2"/>
      </w:pPr>
      <w:r>
        <w:t xml:space="preserve">Escenario 1 </w:t>
      </w:r>
      <w:r w:rsidR="00694F4B">
        <w:t>n</w:t>
      </w:r>
      <w:r>
        <w:t xml:space="preserve">o se cambia la puerta: </w:t>
      </w:r>
    </w:p>
    <w:p w:rsidR="00EB4D11" w:rsidP="00C65EB9" w:rsidRDefault="0041309D" w14:paraId="59B40229" w14:textId="3A8C1F6F">
      <w:pPr>
        <w:pStyle w:val="NoSpacing"/>
        <w:ind w:firstLine="709"/>
        <w:jc w:val="both"/>
      </w:pPr>
      <w:r>
        <w:t>En este caso el participante no cambia la puerta, si estudiamos cuales son las probabilidades de ganar en este caso</w:t>
      </w:r>
      <w:r w:rsidR="00EB4D11">
        <w:t xml:space="preserve"> </w:t>
      </w:r>
      <w:r w:rsidR="00694F4B">
        <w:t xml:space="preserve">la probabilidad se mantiene durante todo el juego </w:t>
      </w:r>
      <w:r w:rsidR="00EB4D11">
        <w:t xml:space="preserve">ya que se mantuvo la puerta elegida desde un inicio: </w:t>
      </w:r>
    </w:p>
    <w:p w:rsidR="00EB4D11" w:rsidP="00891DAB" w:rsidRDefault="00EB4D11" w14:paraId="14C97384" w14:textId="53B3F5AD">
      <w:pPr>
        <w:pStyle w:val="NoSpacing"/>
        <w:jc w:val="center"/>
      </w:pPr>
      <w:r>
        <w:t>P(G) = 1/3</w:t>
      </w:r>
    </w:p>
    <w:p w:rsidR="00EB4D11" w:rsidP="00C65EB9" w:rsidRDefault="00EB4D11" w14:paraId="39E4DA32" w14:textId="27238A09">
      <w:pPr>
        <w:pStyle w:val="NoSpacing"/>
        <w:ind w:firstLine="709"/>
        <w:jc w:val="both"/>
      </w:pPr>
      <w:r>
        <w:t xml:space="preserve">Y esto se debe a que hay sólo una puerta con premio entre 3. Mientras que la probabilidad de perder es: </w:t>
      </w:r>
    </w:p>
    <w:p w:rsidR="00EB4D11" w:rsidP="00891DAB" w:rsidRDefault="00EB4D11" w14:paraId="197335F1" w14:textId="673244DA">
      <w:pPr>
        <w:pStyle w:val="NoSpacing"/>
        <w:jc w:val="center"/>
      </w:pPr>
      <w:r>
        <w:t>P(P)= 2/3</w:t>
      </w:r>
    </w:p>
    <w:p w:rsidR="00EB4D11" w:rsidP="0015202B" w:rsidRDefault="00694F4B" w14:paraId="0E88543D" w14:textId="77B574F0">
      <w:pPr>
        <w:pStyle w:val="NoSpacing"/>
        <w:ind w:firstLine="709"/>
      </w:pPr>
      <w:r>
        <w:t>Debido a</w:t>
      </w:r>
      <w:r w:rsidR="00EB4D11">
        <w:t xml:space="preserve"> que hay dos puertas que no tienen premio entre 3. </w:t>
      </w:r>
    </w:p>
    <w:p w:rsidR="00EB4D11" w:rsidP="00EB4D11" w:rsidRDefault="00EB4D11" w14:paraId="57E3D6D0" w14:textId="77777777">
      <w:pPr>
        <w:pStyle w:val="NoSpacing"/>
      </w:pPr>
    </w:p>
    <w:p w:rsidR="00EB4D11" w:rsidP="00EB4D11" w:rsidRDefault="00EB4D11" w14:paraId="5371FEA7" w14:textId="3FC88738">
      <w:pPr>
        <w:pStyle w:val="Heading2"/>
      </w:pPr>
      <w:r>
        <w:t xml:space="preserve">Escenario 2 </w:t>
      </w:r>
      <w:r w:rsidR="00694F4B">
        <w:t>s</w:t>
      </w:r>
      <w:r>
        <w:t xml:space="preserve">e cambia la puerta: </w:t>
      </w:r>
    </w:p>
    <w:p w:rsidR="00EB4D11" w:rsidP="00C65EB9" w:rsidRDefault="00EB4D11" w14:paraId="29045B47" w14:textId="61513BA7">
      <w:pPr>
        <w:jc w:val="both"/>
      </w:pPr>
      <w:r>
        <w:t>En caso de que siempre se cambie la puerta debemos estudiar cada caso en particular para eso vamos a suponer la situación</w:t>
      </w:r>
      <w:r w:rsidR="003B646A">
        <w:t xml:space="preserve"> que podemos observar en la figura 1</w:t>
      </w:r>
      <w:r w:rsidR="00694F4B">
        <w:t>, en donde el premio se encuentra en la puerta número 2</w:t>
      </w:r>
      <w:r>
        <w:t xml:space="preserve">. </w:t>
      </w:r>
    </w:p>
    <w:p w:rsidR="003B646A" w:rsidP="00C65EB9" w:rsidRDefault="003B646A" w14:paraId="0A08D7EA" w14:textId="56DE5563">
      <w:pPr>
        <w:jc w:val="both"/>
      </w:pPr>
      <w:r>
        <w:t>Si inicialmente se elige la opción número 1, el conductor nos va a mostrar la puerta número 3</w:t>
      </w:r>
      <w:r w:rsidR="000779DC">
        <w:t xml:space="preserve"> ya que esta no tiene premio; </w:t>
      </w:r>
      <w:r>
        <w:t>cuando el participante</w:t>
      </w:r>
      <w:r w:rsidR="000779DC">
        <w:t xml:space="preserve"> decide cambiar de puerta sólo tiene una opción que es la puerta </w:t>
      </w:r>
      <w:r>
        <w:t xml:space="preserve">número 2 </w:t>
      </w:r>
      <w:r w:rsidR="000779DC">
        <w:t>siendo la elección ganadora</w:t>
      </w:r>
      <w:r>
        <w:t xml:space="preserve">. Lo mismo pasaría si el participante elije la puerta número 3; la única puerta que el conductor puede abrir es </w:t>
      </w:r>
      <w:r w:rsidR="009F26EE">
        <w:t>el número</w:t>
      </w:r>
      <w:r>
        <w:t xml:space="preserve"> uno por lo cual el concursante cambiará a la puerta número </w:t>
      </w:r>
      <w:proofErr w:type="gramStart"/>
      <w:r w:rsidR="00665005">
        <w:t>dos</w:t>
      </w:r>
      <w:r w:rsidR="000779DC">
        <w:t xml:space="preserve">, </w:t>
      </w:r>
      <w:r w:rsidR="00665005">
        <w:t xml:space="preserve"> resultando</w:t>
      </w:r>
      <w:proofErr w:type="gramEnd"/>
      <w:r>
        <w:t xml:space="preserve"> en premio. </w:t>
      </w:r>
    </w:p>
    <w:p w:rsidR="003B646A" w:rsidRDefault="003B646A" w14:paraId="1110AD34" w14:textId="6528F39A">
      <w:pPr>
        <w:rPr>
          <w:b/>
          <w:bCs/>
        </w:rPr>
      </w:pPr>
      <w:r w:rsidRPr="003B646A">
        <w:rPr>
          <w:b/>
          <w:bCs/>
          <w:noProof/>
        </w:rPr>
        <w:drawing>
          <wp:inline distT="0" distB="0" distL="0" distR="0" wp14:anchorId="48100DAC" wp14:editId="2AE9611E">
            <wp:extent cx="4982270" cy="257210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6A" w:rsidRDefault="003B646A" w14:paraId="420C6838" w14:textId="77777777">
      <w:pPr>
        <w:rPr>
          <w:rFonts w:asciiTheme="majorHAnsi" w:hAnsiTheme="majorHAnsi" w:eastAsiaTheme="majorEastAsia" w:cstheme="majorBidi"/>
          <w:b/>
          <w:bCs/>
          <w:i/>
          <w:iCs/>
        </w:rPr>
      </w:pPr>
    </w:p>
    <w:p w:rsidR="003B646A" w:rsidP="00C65EB9" w:rsidRDefault="003B646A" w14:paraId="28F7C158" w14:textId="01DEB9F3">
      <w:pPr>
        <w:jc w:val="both"/>
      </w:pPr>
      <w:r w:rsidR="003B646A">
        <w:rPr/>
        <w:t xml:space="preserve">Con esto podemos concluir que siempre que </w:t>
      </w:r>
      <w:r w:rsidR="007B669C">
        <w:rPr/>
        <w:t>el participante elija</w:t>
      </w:r>
      <w:r w:rsidR="003B646A">
        <w:rPr/>
        <w:t xml:space="preserve"> una puerta equivocada y </w:t>
      </w:r>
      <w:r w:rsidR="007B669C">
        <w:rPr/>
        <w:t>decida</w:t>
      </w:r>
      <w:r w:rsidR="003B646A">
        <w:rPr/>
        <w:t xml:space="preserve"> cambiar siempre </w:t>
      </w:r>
      <w:r w:rsidR="007B669C">
        <w:rPr/>
        <w:t>será gan</w:t>
      </w:r>
      <w:r w:rsidR="005820A2">
        <w:rPr/>
        <w:t>a</w:t>
      </w:r>
      <w:r w:rsidR="007B669C">
        <w:rPr/>
        <w:t>dor</w:t>
      </w:r>
      <w:r w:rsidR="003B646A">
        <w:rPr/>
        <w:t xml:space="preserve">. ¿Y </w:t>
      </w:r>
      <w:r w:rsidR="15E876CB">
        <w:rPr/>
        <w:t>cuál</w:t>
      </w:r>
      <w:r w:rsidR="003B646A">
        <w:rPr/>
        <w:t xml:space="preserve"> es la probabilidad en el elegir una puerta equivocada? </w:t>
      </w:r>
      <w:r w:rsidR="005820A2">
        <w:rPr/>
        <w:t>Al ser</w:t>
      </w:r>
      <w:r w:rsidR="003B646A">
        <w:rPr/>
        <w:t xml:space="preserve"> 2 puertas que no tienen premio </w:t>
      </w:r>
      <w:r w:rsidR="005820A2">
        <w:rPr/>
        <w:t>la probabilidad es</w:t>
      </w:r>
      <w:r w:rsidR="003B646A">
        <w:rPr/>
        <w:t xml:space="preserve">: </w:t>
      </w:r>
    </w:p>
    <w:p w:rsidR="009F26EE" w:rsidP="003B646A" w:rsidRDefault="009F26EE" w14:paraId="06585051" w14:textId="77777777"/>
    <w:p w:rsidR="003B646A" w:rsidP="003B646A" w:rsidRDefault="003B646A" w14:paraId="19969A8F" w14:textId="4DC7D9EC">
      <w:pPr>
        <w:jc w:val="center"/>
      </w:pPr>
      <w:r>
        <w:t xml:space="preserve">P(G)= 2/3 </w:t>
      </w:r>
    </w:p>
    <w:p w:rsidR="00AF6177" w:rsidP="00AF6177" w:rsidRDefault="00AF6177" w14:paraId="070016B1" w14:textId="7E553822">
      <w:r>
        <w:t xml:space="preserve">Mientras que la probabilidad de perder se va a dar cuando elijamos la puerta correcta: </w:t>
      </w:r>
    </w:p>
    <w:p w:rsidR="00AF6177" w:rsidP="00AF6177" w:rsidRDefault="00AF6177" w14:paraId="2657694A" w14:textId="3C32D0D6">
      <w:pPr>
        <w:jc w:val="center"/>
      </w:pPr>
      <w:r>
        <w:t>P(P)= 1/3</w:t>
      </w:r>
    </w:p>
    <w:p w:rsidR="00AF6177" w:rsidP="00AF6177" w:rsidRDefault="00AF6177" w14:paraId="04826388" w14:textId="19311E51"/>
    <w:p w:rsidR="00AF6177" w:rsidP="00C65EB9" w:rsidRDefault="008678B8" w14:paraId="0C64CEF6" w14:textId="5D7A6937">
      <w:pPr>
        <w:ind w:firstLine="0"/>
        <w:jc w:val="both"/>
      </w:pPr>
      <w:r>
        <w:tab/>
      </w:r>
      <w:r>
        <w:t xml:space="preserve">Con esto podemos ver que las oportunidades de ganar </w:t>
      </w:r>
      <w:r w:rsidR="009D2EA0">
        <w:t>aumentan significativamente si elegimos cambiar de puerta, esto se debe a que hay más chance de que el participante elija una puerta equivocada</w:t>
      </w:r>
      <w:r w:rsidR="00D325B4">
        <w:t xml:space="preserve"> (2/3)</w:t>
      </w:r>
      <w:r w:rsidR="009D2EA0">
        <w:t xml:space="preserve"> a que elija la correcta </w:t>
      </w:r>
      <w:r w:rsidR="00D325B4">
        <w:t xml:space="preserve">(1/3). </w:t>
      </w:r>
    </w:p>
    <w:p w:rsidR="00E05A52" w:rsidP="00E05A52" w:rsidRDefault="00E05A52" w14:paraId="0E41C253" w14:textId="4423D67D">
      <w:pPr>
        <w:pStyle w:val="Heading1"/>
      </w:pPr>
      <w:r>
        <w:t xml:space="preserve">Función en Python </w:t>
      </w:r>
    </w:p>
    <w:p w:rsidR="00E05A52" w:rsidP="00E05A52" w:rsidRDefault="00E05A52" w14:paraId="2DE85247" w14:textId="44A9319A"/>
    <w:p w:rsidR="00E05A52" w:rsidP="00C65EB9" w:rsidRDefault="00E05A52" w14:paraId="29E0C98C" w14:textId="6218E2E4">
      <w:pPr>
        <w:jc w:val="both"/>
      </w:pPr>
      <w:r>
        <w:t>Nuestro equipo desarroll</w:t>
      </w:r>
      <w:r w:rsidR="00E26172">
        <w:t>ó</w:t>
      </w:r>
      <w:r>
        <w:t xml:space="preserve"> un programa en </w:t>
      </w:r>
      <w:proofErr w:type="spellStart"/>
      <w:r>
        <w:t>Pyhton</w:t>
      </w:r>
      <w:proofErr w:type="spellEnd"/>
      <w:r>
        <w:t>, para simular el juego, decidimos hacer</w:t>
      </w:r>
      <w:r w:rsidR="008C6933">
        <w:t xml:space="preserve"> una parte </w:t>
      </w:r>
      <w:r>
        <w:t>manual para que el usuario pueda jugar</w:t>
      </w:r>
      <w:r w:rsidR="00D325B4">
        <w:t>, todas las veces que quiera</w:t>
      </w:r>
      <w:r>
        <w:t xml:space="preserve"> y una parte automática para que el juego se ejecute </w:t>
      </w:r>
      <w:r w:rsidR="00501AA9">
        <w:t>numerosas veces, y con esto poder sacar una conclusión practica al análisis anteriormente realizado</w:t>
      </w:r>
      <w:r w:rsidR="008C6933">
        <w:t>.</w:t>
      </w:r>
      <w:r w:rsidR="003F7AE9">
        <w:t xml:space="preserve"> (El código se encuentra al final de este documento). </w:t>
      </w:r>
      <w:r w:rsidR="008C6933">
        <w:t xml:space="preserve"> </w:t>
      </w:r>
    </w:p>
    <w:p w:rsidR="003F7AE9" w:rsidP="00C65EB9" w:rsidRDefault="00D355C4" w14:paraId="4A7B7472" w14:textId="34992A2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13DD4EF" wp14:editId="676050E1">
                <wp:simplePos x="0" y="0"/>
                <wp:positionH relativeFrom="column">
                  <wp:posOffset>2809875</wp:posOffset>
                </wp:positionH>
                <wp:positionV relativeFrom="paragraph">
                  <wp:posOffset>504825</wp:posOffset>
                </wp:positionV>
                <wp:extent cx="9525" cy="64198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1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42E91957">
              <v:line id="Conector recto 18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ddd [3204]" strokeweight=".5pt" from="221.25pt,39.75pt" to="222pt,545.25pt" w14:anchorId="02EBD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">
                <v:stroke joinstyle="miter"/>
              </v:line>
            </w:pict>
          </mc:Fallback>
        </mc:AlternateContent>
      </w:r>
      <w:r w:rsidR="003F7AE9">
        <w:t>Se ejecutó el programa 1.000, 10.000 y 100.000 veces</w:t>
      </w:r>
      <w:r w:rsidR="00501AA9">
        <w:t xml:space="preserve"> respectivamente</w:t>
      </w:r>
      <w:r w:rsidR="007632EE">
        <w:t xml:space="preserve"> sin cambiar de puerta y cambiando de puerta</w:t>
      </w:r>
      <w:r w:rsidR="003F7AE9">
        <w:t xml:space="preserve">; obteniendo los siguientes resultados: </w:t>
      </w:r>
    </w:p>
    <w:p w:rsidR="003F7AE9" w:rsidP="00E05A52" w:rsidRDefault="00D355C4" w14:paraId="15D16DD8" w14:textId="04CEE5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14E1CFD" wp14:editId="5C9676A7">
                <wp:simplePos x="0" y="0"/>
                <wp:positionH relativeFrom="margin">
                  <wp:posOffset>3562350</wp:posOffset>
                </wp:positionH>
                <wp:positionV relativeFrom="paragraph">
                  <wp:posOffset>13335</wp:posOffset>
                </wp:positionV>
                <wp:extent cx="1991360" cy="266700"/>
                <wp:effectExtent l="0" t="0" r="27940" b="1905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338F0" w:rsidR="00B959A3" w:rsidP="00B959A3" w:rsidRDefault="00B338F0" w14:paraId="7C08AF27" w14:textId="4CD0045D">
                            <w:pPr>
                              <w:ind w:firstLine="0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>AL CAMBIAR LA PUERTA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28E837">
              <v:shapetype id="_x0000_t202" coordsize="21600,21600" o:spt="202" path="m,l,21600r21600,l21600,xe" w14:anchorId="414E1CFD">
                <v:stroke joinstyle="miter"/>
                <v:path gradientshapeok="t" o:connecttype="rect"/>
              </v:shapetype>
              <v:shape id="Cuadro de texto 17" style="position:absolute;left:0;text-align:left;margin-left:280.5pt;margin-top:1.05pt;width:156.8pt;height:2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">
                <v:textbox>
                  <w:txbxContent>
                    <w:p w:rsidRPr="00B338F0" w:rsidR="00B959A3" w:rsidP="00B959A3" w:rsidRDefault="00B338F0" w14:paraId="1A0B31AC" w14:textId="4CD0045D">
                      <w:pPr>
                        <w:ind w:firstLine="0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>AL CAMBIAR LA PUERTA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ADF68D5" wp14:editId="1B44D4E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19275" cy="266700"/>
                <wp:effectExtent l="0" t="0" r="28575" b="1905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23F" w:rsidP="00B959A3" w:rsidRDefault="00B959A3" w14:paraId="0C748208" w14:textId="5200AC9E">
                            <w:pPr>
                              <w:ind w:firstLine="0"/>
                            </w:pPr>
                            <w:r>
                              <w:t>SIN CAMBIAR PUERTA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8E0A82">
              <v:shape id="Cuadro de texto 217" style="position:absolute;left:0;text-align:left;margin-left:0;margin-top:1.05pt;width:143.25pt;height:21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" w14:anchorId="4ADF68D5">
                <v:textbox>
                  <w:txbxContent>
                    <w:p w:rsidR="009E623F" w:rsidP="00B959A3" w:rsidRDefault="00B959A3" w14:paraId="1FE84204" w14:textId="5200AC9E">
                      <w:pPr>
                        <w:ind w:firstLine="0"/>
                      </w:pPr>
                      <w:r>
                        <w:t>SIN CAMBIAR PUERTA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63A7" w:rsidR="00B959A3">
        <w:rPr>
          <w:noProof/>
        </w:rPr>
        <w:drawing>
          <wp:anchor distT="0" distB="0" distL="114300" distR="114300" simplePos="0" relativeHeight="251658242" behindDoc="0" locked="0" layoutInCell="1" allowOverlap="1" wp14:anchorId="3A745F09" wp14:editId="5FB564F8">
            <wp:simplePos x="0" y="0"/>
            <wp:positionH relativeFrom="column">
              <wp:posOffset>3105150</wp:posOffset>
            </wp:positionH>
            <wp:positionV relativeFrom="paragraph">
              <wp:posOffset>344805</wp:posOffset>
            </wp:positionV>
            <wp:extent cx="2914650" cy="1523365"/>
            <wp:effectExtent l="0" t="0" r="0" b="635"/>
            <wp:wrapThrough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hrough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27D" w:rsidR="00FD127D">
        <w:rPr>
          <w:noProof/>
        </w:rPr>
        <w:drawing>
          <wp:anchor distT="0" distB="0" distL="114300" distR="114300" simplePos="0" relativeHeight="251658240" behindDoc="0" locked="0" layoutInCell="1" allowOverlap="1" wp14:anchorId="362270D2" wp14:editId="588BAFB7">
            <wp:simplePos x="0" y="0"/>
            <wp:positionH relativeFrom="column">
              <wp:posOffset>-600075</wp:posOffset>
            </wp:positionH>
            <wp:positionV relativeFrom="paragraph">
              <wp:posOffset>346710</wp:posOffset>
            </wp:positionV>
            <wp:extent cx="3133725" cy="1505175"/>
            <wp:effectExtent l="0" t="0" r="0" b="0"/>
            <wp:wrapThrough wrapText="bothSides">
              <wp:wrapPolygon edited="0">
                <wp:start x="0" y="0"/>
                <wp:lineTo x="0" y="21327"/>
                <wp:lineTo x="21403" y="21327"/>
                <wp:lineTo x="21403" y="0"/>
                <wp:lineTo x="0" y="0"/>
              </wp:wrapPolygon>
            </wp:wrapThrough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B05" w:rsidP="00E05A52" w:rsidRDefault="00B338F0" w14:paraId="5791F49C" w14:textId="3944D3E4">
      <w:r w:rsidRPr="00A7087A">
        <w:rPr>
          <w:noProof/>
        </w:rPr>
        <w:drawing>
          <wp:anchor distT="0" distB="0" distL="114300" distR="114300" simplePos="0" relativeHeight="251658246" behindDoc="0" locked="0" layoutInCell="1" allowOverlap="1" wp14:anchorId="3FC5B3A7" wp14:editId="27422C36">
            <wp:simplePos x="0" y="0"/>
            <wp:positionH relativeFrom="margin">
              <wp:posOffset>3066415</wp:posOffset>
            </wp:positionH>
            <wp:positionV relativeFrom="paragraph">
              <wp:posOffset>1967865</wp:posOffset>
            </wp:positionV>
            <wp:extent cx="307213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430" y="21464"/>
                <wp:lineTo x="21430" y="0"/>
                <wp:lineTo x="0" y="0"/>
              </wp:wrapPolygon>
            </wp:wrapThrough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9A8">
        <w:rPr>
          <w:noProof/>
        </w:rPr>
        <w:drawing>
          <wp:anchor distT="0" distB="0" distL="114300" distR="114300" simplePos="0" relativeHeight="251658244" behindDoc="0" locked="0" layoutInCell="1" allowOverlap="1" wp14:anchorId="7D6F10D6" wp14:editId="6280C0F6">
            <wp:simplePos x="0" y="0"/>
            <wp:positionH relativeFrom="column">
              <wp:posOffset>-514350</wp:posOffset>
            </wp:positionH>
            <wp:positionV relativeFrom="paragraph">
              <wp:posOffset>1958340</wp:posOffset>
            </wp:positionV>
            <wp:extent cx="308610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467" y="21341"/>
                <wp:lineTo x="21467" y="0"/>
                <wp:lineTo x="0" y="0"/>
              </wp:wrapPolygon>
            </wp:wrapThrough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05A52" w:rsidR="008C6933" w:rsidP="00E05A52" w:rsidRDefault="008C6933" w14:paraId="51CDEE6F" w14:textId="32FC7510"/>
    <w:p w:rsidR="003B646A" w:rsidP="003B646A" w:rsidRDefault="00F739F5" w14:paraId="0B3D8A24" w14:textId="1A23BF01">
      <w:r w:rsidRPr="009E623F">
        <w:rPr>
          <w:noProof/>
        </w:rPr>
        <w:drawing>
          <wp:anchor distT="0" distB="0" distL="114300" distR="114300" simplePos="0" relativeHeight="251658247" behindDoc="0" locked="0" layoutInCell="1" allowOverlap="1" wp14:anchorId="4A93FA45" wp14:editId="7446C446">
            <wp:simplePos x="0" y="0"/>
            <wp:positionH relativeFrom="column">
              <wp:posOffset>3038475</wp:posOffset>
            </wp:positionH>
            <wp:positionV relativeFrom="paragraph">
              <wp:posOffset>201930</wp:posOffset>
            </wp:positionV>
            <wp:extent cx="3257550" cy="1548765"/>
            <wp:effectExtent l="0" t="0" r="0" b="0"/>
            <wp:wrapThrough wrapText="bothSides">
              <wp:wrapPolygon edited="0">
                <wp:start x="0" y="0"/>
                <wp:lineTo x="0" y="21255"/>
                <wp:lineTo x="21474" y="21255"/>
                <wp:lineTo x="21474" y="0"/>
                <wp:lineTo x="0" y="0"/>
              </wp:wrapPolygon>
            </wp:wrapThrough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C1C" w:rsidR="00B338F0">
        <w:rPr>
          <w:noProof/>
        </w:rPr>
        <w:drawing>
          <wp:anchor distT="0" distB="0" distL="114300" distR="114300" simplePos="0" relativeHeight="251658245" behindDoc="0" locked="0" layoutInCell="1" allowOverlap="1" wp14:anchorId="29E5E1AE" wp14:editId="02DDD12D">
            <wp:simplePos x="0" y="0"/>
            <wp:positionH relativeFrom="column">
              <wp:posOffset>-533400</wp:posOffset>
            </wp:positionH>
            <wp:positionV relativeFrom="paragraph">
              <wp:posOffset>204470</wp:posOffset>
            </wp:positionV>
            <wp:extent cx="3140710" cy="1484630"/>
            <wp:effectExtent l="0" t="0" r="2540" b="1270"/>
            <wp:wrapThrough wrapText="bothSides">
              <wp:wrapPolygon edited="0">
                <wp:start x="0" y="0"/>
                <wp:lineTo x="0" y="21341"/>
                <wp:lineTo x="21486" y="21341"/>
                <wp:lineTo x="21486" y="0"/>
                <wp:lineTo x="0" y="0"/>
              </wp:wrapPolygon>
            </wp:wrapThrough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46A" w:rsidP="003B646A" w:rsidRDefault="003B646A" w14:paraId="7916AB29" w14:textId="10A8EE3B"/>
    <w:p w:rsidR="001F63A7" w:rsidP="003B646A" w:rsidRDefault="001F63A7" w14:paraId="00422C94" w14:textId="2FF4E18D"/>
    <w:p w:rsidR="001F63A7" w:rsidP="003B646A" w:rsidRDefault="001F63A7" w14:paraId="076FFB80" w14:textId="68F9DC14"/>
    <w:p w:rsidR="00A7087A" w:rsidP="003B646A" w:rsidRDefault="00A7087A" w14:paraId="36134B63" w14:textId="0A1709CF"/>
    <w:p w:rsidR="008E2BE4" w:rsidP="008E2BE4" w:rsidRDefault="008E2BE4" w14:paraId="2993C2D9" w14:textId="03822E2C">
      <w:pPr>
        <w:pStyle w:val="Heading1"/>
      </w:pPr>
      <w:r>
        <w:t xml:space="preserve">Conclusiones </w:t>
      </w:r>
    </w:p>
    <w:p w:rsidR="000A6AEF" w:rsidP="009F564E" w:rsidRDefault="007F52D9" w14:paraId="6C4D9EAF" w14:textId="6A07C9A9">
      <w:pPr>
        <w:jc w:val="both"/>
      </w:pPr>
      <w:r>
        <w:t>De acuerdo con</w:t>
      </w:r>
      <w:r w:rsidR="008E2BE4">
        <w:t xml:space="preserve"> los resultados </w:t>
      </w:r>
      <w:r w:rsidR="00B87BCA">
        <w:t>extraídos del programa donde se simul</w:t>
      </w:r>
      <w:r w:rsidR="00446374">
        <w:t>ó un gran número de veces y al análisis matemático planteado,</w:t>
      </w:r>
      <w:r w:rsidR="009D5CFB">
        <w:t xml:space="preserve"> podemos concluir que </w:t>
      </w:r>
      <w:r w:rsidR="006E0FD9">
        <w:t>una buena estrategia para el juego es cambiar de puerta</w:t>
      </w:r>
      <w:r w:rsidR="000A6AEF">
        <w:t>.</w:t>
      </w:r>
    </w:p>
    <w:p w:rsidR="008E2BE4" w:rsidP="009F564E" w:rsidRDefault="000A6AEF" w14:paraId="7DC7F987" w14:textId="0A1709CF">
      <w:pPr>
        <w:jc w:val="both"/>
      </w:pPr>
      <w:r>
        <w:t>S</w:t>
      </w:r>
      <w:r w:rsidR="00A55C01">
        <w:t>iendo un promedio de 68.25%</w:t>
      </w:r>
      <w:r>
        <w:t xml:space="preserve"> cuando se cambia de puerta</w:t>
      </w:r>
      <w:r w:rsidR="00A55C01">
        <w:t xml:space="preserve"> </w:t>
      </w:r>
      <w:r w:rsidR="00C46FF0">
        <w:t xml:space="preserve">mientras que cuando se elige no cambiar el promedio baja a: </w:t>
      </w:r>
      <w:r w:rsidR="00A55C01">
        <w:t xml:space="preserve"> </w:t>
      </w:r>
      <w:r w:rsidR="00CC41CF">
        <w:t>32.60%</w:t>
      </w:r>
      <w:r w:rsidR="00702CDE">
        <w:t>.</w:t>
      </w:r>
    </w:p>
    <w:p w:rsidRPr="008E2BE4" w:rsidR="001B3930" w:rsidP="008E2BE4" w:rsidRDefault="001B3930" w14:paraId="30A88C79" w14:textId="436237B4"/>
    <w:sdt>
      <w:sdtPr>
        <w:rPr>
          <w:rFonts w:asciiTheme="minorHAnsi" w:hAnsiTheme="minorHAnsi" w:eastAsiaTheme="minorEastAsia" w:cstheme="minorBidi"/>
        </w:rPr>
        <w:id w:val="62297111"/>
        <w:docPartObj>
          <w:docPartGallery w:val="Bibliographies"/>
          <w:docPartUnique/>
        </w:docPartObj>
      </w:sdtPr>
      <w:sdtContent>
        <w:p w:rsidRPr="00AF2C87" w:rsidR="00E81978" w:rsidRDefault="005D3A03" w14:paraId="731A00E9" w14:textId="77777777">
          <w:pPr>
            <w:pStyle w:val="Ttulodeseccin"/>
          </w:pPr>
          <w:r w:rsidRPr="00AF2C87">
            <w:rPr>
              <w:lang w:bidi="es-ES"/>
            </w:rPr>
            <w:t>Referencias</w:t>
          </w:r>
        </w:p>
        <w:p w:rsidR="00E71EAE" w:rsidP="00E71EAE" w:rsidRDefault="00365AD2" w14:paraId="410363CC" w14:textId="77777777">
          <w:pPr>
            <w:pStyle w:val="Bibliography"/>
            <w:ind w:left="0" w:firstLine="851"/>
            <w:rPr>
              <w:noProof/>
            </w:rPr>
          </w:pPr>
          <w:r w:rsidRPr="00B003EE">
            <w:rPr>
              <w:noProof/>
            </w:rPr>
            <w:t>Devore, Jay L.</w:t>
          </w:r>
          <w:r w:rsidRPr="00B003EE" w:rsidR="00B003EE">
            <w:rPr>
              <w:noProof/>
            </w:rPr>
            <w:t>(2008).</w:t>
          </w:r>
          <w:r w:rsidRPr="00B003EE">
            <w:rPr>
              <w:noProof/>
            </w:rPr>
            <w:t xml:space="preserve"> </w:t>
          </w:r>
          <w:r w:rsidRPr="00B003EE">
            <w:rPr>
              <w:i/>
              <w:iCs/>
              <w:noProof/>
            </w:rPr>
            <w:t>Probabilidad y Estadística para Ingeniería y Ciencias</w:t>
          </w:r>
          <w:r w:rsidRPr="00B003EE">
            <w:rPr>
              <w:noProof/>
            </w:rPr>
            <w:t>. Séptima edición.</w:t>
          </w:r>
          <w:r w:rsidRPr="00CD38B6" w:rsidR="00CD38B6">
            <w:t xml:space="preserve"> </w:t>
          </w:r>
          <w:r w:rsidRPr="00CD38B6" w:rsidR="00CD38B6">
            <w:rPr>
              <w:noProof/>
            </w:rPr>
            <w:t>Cengage Learning</w:t>
          </w:r>
          <w:r w:rsidR="00E71EAE">
            <w:rPr>
              <w:noProof/>
            </w:rPr>
            <w:t>.</w:t>
          </w:r>
        </w:p>
        <w:p w:rsidRPr="00165232" w:rsidR="00165232" w:rsidP="00165232" w:rsidRDefault="00492792" w14:paraId="741319E5" w14:textId="07B7C793">
          <w:pPr>
            <w:ind w:firstLine="851"/>
          </w:pPr>
          <w:proofErr w:type="spellStart"/>
          <w:r>
            <w:t>Epp</w:t>
          </w:r>
          <w:proofErr w:type="spellEnd"/>
          <w:r>
            <w:t>, Susan</w:t>
          </w:r>
          <w:r w:rsidR="000F08FB">
            <w:t>na S.</w:t>
          </w:r>
          <w:r w:rsidR="00A41CFC">
            <w:t xml:space="preserve"> (2012). Matemáticas discretas</w:t>
          </w:r>
          <w:r w:rsidR="008F6A35">
            <w:t xml:space="preserve"> con aplicaciones. Cuarta edición. Cengage </w:t>
          </w:r>
          <w:proofErr w:type="spellStart"/>
          <w:r w:rsidR="008F6A35">
            <w:t>Le</w:t>
          </w:r>
          <w:r w:rsidR="00347A2A">
            <w:t>a</w:t>
          </w:r>
          <w:r w:rsidR="008F6A35">
            <w:t>rning</w:t>
          </w:r>
          <w:proofErr w:type="spellEnd"/>
          <w:r w:rsidR="00347A2A">
            <w:t xml:space="preserve">. </w:t>
          </w:r>
        </w:p>
        <w:p w:rsidR="00E71EAE" w:rsidP="00E71EAE" w:rsidRDefault="00E71EAE" w14:paraId="52CC975D" w14:textId="7B45D4D8">
          <w:pPr>
            <w:pStyle w:val="Bibliography"/>
            <w:ind w:left="0" w:firstLine="0"/>
          </w:pPr>
          <w:r>
            <w:t xml:space="preserve"> </w:t>
          </w:r>
        </w:p>
        <w:p w:rsidR="00E81978" w:rsidP="00AF2C87" w:rsidRDefault="0043726C" w14:paraId="174E0878" w14:textId="3678D59D">
          <w:pPr>
            <w:pStyle w:val="Bibliography"/>
          </w:pPr>
        </w:p>
      </w:sdtContent>
    </w:sdt>
    <w:p w:rsidR="00D96D23" w:rsidP="00D96D23" w:rsidRDefault="00D96D23" w14:paraId="045AF478" w14:textId="77777777"/>
    <w:p w:rsidR="00D96D23" w:rsidP="00D96D23" w:rsidRDefault="00D96D23" w14:paraId="1FB1573E" w14:textId="77777777"/>
    <w:p w:rsidR="00D96D23" w:rsidP="00D96D23" w:rsidRDefault="00D96D23" w14:paraId="6E16C818" w14:textId="77777777"/>
    <w:p w:rsidR="00D96D23" w:rsidP="00D96D23" w:rsidRDefault="00D96D23" w14:paraId="5B8FA650" w14:textId="77777777"/>
    <w:p w:rsidR="00D96D23" w:rsidP="00D96D23" w:rsidRDefault="00D96D23" w14:paraId="727253FF" w14:textId="77777777"/>
    <w:p w:rsidR="00D96D23" w:rsidP="00D96D23" w:rsidRDefault="00D96D23" w14:paraId="43B6B6CE" w14:textId="77777777"/>
    <w:p w:rsidR="00D96D23" w:rsidP="00D96D23" w:rsidRDefault="00D96D23" w14:paraId="505C5A52" w14:textId="77777777"/>
    <w:p w:rsidR="00D96D23" w:rsidP="00D96D23" w:rsidRDefault="00D96D23" w14:paraId="1C5BE86E" w14:textId="77777777"/>
    <w:p w:rsidR="00D96D23" w:rsidP="00D96D23" w:rsidRDefault="00D96D23" w14:paraId="008D4795" w14:textId="77777777"/>
    <w:p w:rsidR="00D96D23" w:rsidP="00D96D23" w:rsidRDefault="00D96D23" w14:paraId="5DF7A4B9" w14:textId="77777777"/>
    <w:p w:rsidR="00D96D23" w:rsidP="00D96D23" w:rsidRDefault="00D96D23" w14:paraId="793285B9" w14:textId="77777777"/>
    <w:p w:rsidR="00D96D23" w:rsidP="00D96D23" w:rsidRDefault="00D96D23" w14:paraId="3247F1BB" w14:textId="77777777"/>
    <w:p w:rsidR="00D96D23" w:rsidP="00D96D23" w:rsidRDefault="00D96D23" w14:paraId="6DE8F7BB" w14:textId="77777777"/>
    <w:p w:rsidR="00D96D23" w:rsidP="00D96D23" w:rsidRDefault="00D96D23" w14:paraId="233C0C3A" w14:textId="77777777"/>
    <w:p w:rsidR="00D96D23" w:rsidP="00D96D23" w:rsidRDefault="00D96D23" w14:paraId="11E02B1D" w14:textId="77777777"/>
    <w:p w:rsidR="00D96D23" w:rsidP="00D96D23" w:rsidRDefault="00D96D23" w14:paraId="14AAD091" w14:textId="77777777"/>
    <w:p w:rsidR="00D96D23" w:rsidP="00D96D23" w:rsidRDefault="00D96D23" w14:paraId="1C2AE696" w14:textId="77777777"/>
    <w:p w:rsidR="00D96D23" w:rsidP="00D96D23" w:rsidRDefault="00D96D23" w14:paraId="174B7AEB" w14:textId="77777777"/>
    <w:p w:rsidRPr="00045206" w:rsidR="005A7256" w:rsidP="005A7256" w:rsidRDefault="005A7256" w14:paraId="6567E67E" w14:textId="50A1A387">
      <w:pPr>
        <w:pStyle w:val="Ttulodeseccin"/>
        <w:rPr>
          <w:b/>
          <w:bCs/>
        </w:rPr>
      </w:pPr>
      <w:r w:rsidRPr="00045206">
        <w:rPr>
          <w:b/>
          <w:bCs/>
        </w:rPr>
        <w:t xml:space="preserve">El </w:t>
      </w:r>
      <w:r>
        <w:rPr>
          <w:b/>
          <w:bCs/>
        </w:rPr>
        <w:t>código</w:t>
      </w:r>
      <w:r w:rsidRPr="00045206">
        <w:rPr>
          <w:b/>
          <w:bCs/>
        </w:rPr>
        <w:t xml:space="preserve"> de Monty Hall</w:t>
      </w:r>
    </w:p>
    <w:p w:rsidRPr="0043726C" w:rsidR="0043726C" w:rsidP="0043726C" w:rsidRDefault="0043726C" w14:paraId="73B3AFA0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00741C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0741C"/>
          <w:kern w:val="0"/>
          <w:sz w:val="21"/>
          <w:szCs w:val="21"/>
          <w:lang w:val="es-UY" w:eastAsia="es-UY"/>
        </w:rPr>
        <w:t>#Grupo: Estefany Clara, Gonzalo Paz y Juan Pérez</w:t>
      </w:r>
    </w:p>
    <w:p w:rsidRPr="0043726C" w:rsidR="0043726C" w:rsidP="0043726C" w:rsidRDefault="0043726C" w14:paraId="4F658F3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06337DF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""" Monty Hall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Game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, es un juego de azar en el que se debe elegir una puerta de tres,</w:t>
      </w:r>
    </w:p>
    <w:p w:rsidRPr="0043726C" w:rsidR="0043726C" w:rsidP="0043726C" w:rsidRDefault="0043726C" w14:paraId="0073DF1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una de ellas tiene un premio y las otras dos no tienen nada.</w:t>
      </w:r>
    </w:p>
    <w:p w:rsidRPr="0043726C" w:rsidR="0043726C" w:rsidP="0043726C" w:rsidRDefault="0043726C" w14:paraId="7842734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El juego consiste en que el presentador de un programa de televisión abre una de las puertas</w:t>
      </w:r>
    </w:p>
    <w:p w:rsidRPr="0043726C" w:rsidR="0043726C" w:rsidP="0043726C" w:rsidRDefault="0043726C" w14:paraId="284E848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que no tiene premio, y te da la opción de cambiar de puerta o no.</w:t>
      </w:r>
    </w:p>
    <w:p w:rsidRPr="0043726C" w:rsidR="0043726C" w:rsidP="0043726C" w:rsidRDefault="0043726C" w14:paraId="673E0FF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El objetivo es ganar el premio."""</w:t>
      </w:r>
    </w:p>
    <w:p w:rsidRPr="0043726C" w:rsidR="0043726C" w:rsidP="0043726C" w:rsidRDefault="0043726C" w14:paraId="52F7856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7CC5478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def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monty_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hall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):</w:t>
      </w:r>
    </w:p>
    <w:p w:rsidRPr="0043726C" w:rsidR="0043726C" w:rsidP="0043726C" w:rsidRDefault="0043726C" w14:paraId="3756366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import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random</w:t>
      </w:r>
      <w:proofErr w:type="spellEnd"/>
    </w:p>
    <w:p w:rsidRPr="0043726C" w:rsidR="0043726C" w:rsidP="0043726C" w:rsidRDefault="0043726C" w14:paraId="0172BD8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""" Inicializamos las variables que vamos a utilizar:</w:t>
      </w:r>
    </w:p>
    <w:p w:rsidRPr="0043726C" w:rsidR="0043726C" w:rsidP="0043726C" w:rsidRDefault="0043726C" w14:paraId="29DEAEC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repeticiones: cantidad de veces que se va a repetir el juego.</w:t>
      </w:r>
    </w:p>
    <w:p w:rsidRPr="0043726C" w:rsidR="0043726C" w:rsidP="0043726C" w:rsidRDefault="0043726C" w14:paraId="5EE3D8F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cambiar: respuesta del usuario si quiere cambiar de puerta o no, en True o False respectivamente.</w:t>
      </w:r>
    </w:p>
    <w:p w:rsidRPr="0043726C" w:rsidR="0043726C" w:rsidP="0043726C" w:rsidRDefault="0043726C" w14:paraId="66085F4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: variable que nos permite salir del bucle de cambiar de puerta.</w:t>
      </w:r>
    </w:p>
    <w:p w:rsidRPr="0043726C" w:rsidR="0043726C" w:rsidP="0043726C" w:rsidRDefault="0043726C" w14:paraId="6A3CF90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: variable que nos permite salir del bucle de modalidad.</w:t>
      </w:r>
    </w:p>
    <w:p w:rsidRPr="0043726C" w:rsidR="0043726C" w:rsidP="0043726C" w:rsidRDefault="0043726C" w14:paraId="402A0BC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puertas: lista con las puertas.</w:t>
      </w:r>
    </w:p>
    <w:p w:rsidRPr="0043726C" w:rsidR="0043726C" w:rsidP="0043726C" w:rsidRDefault="0043726C" w14:paraId="2813D99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premio: puerta que tiene el premio.</w:t>
      </w:r>
    </w:p>
    <w:p w:rsidRPr="0043726C" w:rsidR="0043726C" w:rsidP="0043726C" w:rsidRDefault="0043726C" w14:paraId="1C905EF0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: puerta que elige el usuario.</w:t>
      </w:r>
    </w:p>
    <w:p w:rsidRPr="0043726C" w:rsidR="0043726C" w:rsidP="0043726C" w:rsidRDefault="0043726C" w14:paraId="6996DD2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aciertos: cantidad de veces que el usuario gana el premio.</w:t>
      </w:r>
    </w:p>
    <w:p w:rsidRPr="0043726C" w:rsidR="0043726C" w:rsidP="0043726C" w:rsidRDefault="0043726C" w14:paraId="5BAFE5D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perdidos: cantidad de veces que el usuario pierde el premio."""</w:t>
      </w:r>
    </w:p>
    <w:p w:rsidRPr="0043726C" w:rsidR="0043726C" w:rsidP="0043726C" w:rsidRDefault="0043726C" w14:paraId="0610F81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540A70C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</w:p>
    <w:p w:rsidRPr="0043726C" w:rsidR="0043726C" w:rsidP="0043726C" w:rsidRDefault="0043726C" w14:paraId="2F958E1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</w:p>
    <w:p w:rsidRPr="0043726C" w:rsidR="0043726C" w:rsidP="0043726C" w:rsidRDefault="0043726C" w14:paraId="17799FC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</w:p>
    <w:p w:rsidRPr="0043726C" w:rsidR="0043726C" w:rsidP="0043726C" w:rsidRDefault="0043726C" w14:paraId="2FF2E2A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cambio_no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</w:p>
    <w:p w:rsidRPr="0043726C" w:rsidR="0043726C" w:rsidP="0043726C" w:rsidRDefault="0043726C" w14:paraId="13ED8F8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cambio_sim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</w:p>
    <w:p w:rsidRPr="0043726C" w:rsidR="0043726C" w:rsidP="0043726C" w:rsidRDefault="0043726C" w14:paraId="1BA7579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</w:p>
    <w:p w:rsidRPr="0043726C" w:rsidR="0043726C" w:rsidP="0043726C" w:rsidRDefault="0043726C" w14:paraId="7DD78B1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50FF4E9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while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6D76C5E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modalidad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"Desea jugar manualmente o en simulación? </w:t>
      </w:r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\</w:t>
      </w:r>
      <w:proofErr w:type="spellStart"/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n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Pulsa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M para manual y S para simulación: "</w:t>
      </w:r>
      <w:proofErr w:type="gramStart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lower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()</w:t>
      </w:r>
    </w:p>
    <w:p w:rsidRPr="0043726C" w:rsidR="0043726C" w:rsidP="0043726C" w:rsidRDefault="0043726C" w14:paraId="009320F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modalidad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"m"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2764428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2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3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4C59019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random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choice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0DA0082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"Las posibilidades son: puerta 1, puerta 2 y puerta 3"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4F661BD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"Elije una puerta: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</w:t>
      </w:r>
    </w:p>
    <w:p w:rsidRPr="0043726C" w:rsidR="0043726C" w:rsidP="0043726C" w:rsidRDefault="0043726C" w14:paraId="1B47904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""" Validamos que la elección sea válida. Si no es válida, se le vuelve a preguntar al usuario. </w:t>
      </w:r>
    </w:p>
    <w:p w:rsidRPr="0043726C" w:rsidR="0043726C" w:rsidP="0043726C" w:rsidRDefault="0043726C" w14:paraId="2376C6F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        Si es válida, se sale del bucle."""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           </w:t>
      </w:r>
    </w:p>
    <w:p w:rsidRPr="0043726C" w:rsidR="0043726C" w:rsidP="0043726C" w:rsidRDefault="0043726C" w14:paraId="1EBBBD0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while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not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234FCAC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"Respuesta no válida, intente nuevamente."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4723EDB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"Elije una puerta: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</w:t>
      </w:r>
    </w:p>
    <w:p w:rsidRPr="0043726C" w:rsidR="0043726C" w:rsidP="0043726C" w:rsidRDefault="0043726C" w14:paraId="48637E1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2BEA094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"""Si la elección es igual al premio, se abre una puerta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vacia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y</w:t>
      </w:r>
    </w:p>
    <w:p w:rsidRPr="0043726C" w:rsidR="0043726C" w:rsidP="0043726C" w:rsidRDefault="0043726C" w14:paraId="4C73EF5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        se le pregunta al usuario si quiere cambiar de puerta."""</w:t>
      </w:r>
    </w:p>
    <w:p w:rsidRPr="0043726C" w:rsidR="0043726C" w:rsidP="0043726C" w:rsidRDefault="0043726C" w14:paraId="16B0EB8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presentador abre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,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])</w:t>
      </w:r>
    </w:p>
    <w:p w:rsidRPr="0043726C" w:rsidR="0043726C" w:rsidP="0043726C" w:rsidRDefault="0043726C" w14:paraId="1C48E34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remove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for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premio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n-US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])</w:t>
      </w:r>
    </w:p>
    <w:p w:rsidRPr="0043726C" w:rsidR="0043726C" w:rsidP="0043726C" w:rsidRDefault="0043726C" w14:paraId="3344D67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"Las posibilidades son: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],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 y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])</w:t>
      </w:r>
    </w:p>
    <w:p w:rsidRPr="0043726C" w:rsidR="0043726C" w:rsidP="0043726C" w:rsidRDefault="0043726C" w14:paraId="72E476B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41ABEC8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while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7B9DD5F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r w:rsidRPr="0043726C">
        <w:rPr>
          <w:rFonts w:ascii="Consolas" w:hAnsi="Consolas" w:eastAsia="Times New Roman" w:cs="Times New Roman"/>
          <w:color w:val="515151"/>
          <w:kern w:val="0"/>
          <w:sz w:val="21"/>
          <w:szCs w:val="21"/>
          <w:lang w:val="es-UY" w:eastAsia="es-UY"/>
        </w:rPr>
        <w:t>#Validamos que la respuesta sea válida. Si no es válida, se le vuelve a preguntar al usuario.</w:t>
      </w:r>
    </w:p>
    <w:p w:rsidRPr="0043726C" w:rsidR="0043726C" w:rsidP="0043726C" w:rsidRDefault="0043726C" w14:paraId="7126B6F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cambiar_str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"¿Desea cambiar de puerta? S/N: "</w:t>
      </w:r>
      <w:proofErr w:type="gramStart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lower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()</w:t>
      </w:r>
    </w:p>
    <w:p w:rsidRPr="0043726C" w:rsidR="0043726C" w:rsidP="0043726C" w:rsidRDefault="0043726C" w14:paraId="7546890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cambiar_str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2E03ED9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67BFAE0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usuario cambia de puerta"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F83FE0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</w:t>
      </w:r>
      <w:proofErr w:type="gramEnd"/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45B581A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515151"/>
          <w:kern w:val="0"/>
          <w:sz w:val="21"/>
          <w:szCs w:val="21"/>
          <w:lang w:val="es-UY" w:eastAsia="es-UY"/>
        </w:rPr>
        <w:t>#Imprimimos la elección del usuario y el premio.</w:t>
      </w:r>
    </w:p>
    <w:p w:rsidRPr="0043726C" w:rsidR="0043726C" w:rsidP="0043726C" w:rsidRDefault="0043726C" w14:paraId="5F3BAA1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 elección del usuario es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0EF9776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"Perdiste! El premio estaba en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1366304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"Te llevas un premio consuelo: un abrazo"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52565A9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55DF6F4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77BC2D9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cambiar_str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"n"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092DC1F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3B75E42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usuario no cambia de puerta"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4BDE54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"Ganaste un AUTO 0km! El premio estaba tras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741201C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71DBFEF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cambio_no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1FD166B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3F5DF5E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"Respuesta no válida, intente nuevamente."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12AFC26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7BC21D0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""" Si la elección es diferente al premio, se abre una puerta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vacia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y</w:t>
      </w:r>
    </w:p>
    <w:p w:rsidRPr="0043726C" w:rsidR="0043726C" w:rsidP="0043726C" w:rsidRDefault="0043726C" w14:paraId="60E031B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                    se le pregunta al usuario si quiere cambiar de puerta."""</w:t>
      </w:r>
    </w:p>
    <w:p w:rsidRPr="0043726C" w:rsidR="0043726C" w:rsidP="0043726C" w:rsidRDefault="0043726C" w14:paraId="13E01EB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presentador abre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,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])</w:t>
      </w:r>
    </w:p>
    <w:p w:rsidRPr="0043726C" w:rsidR="0043726C" w:rsidP="0043726C" w:rsidRDefault="0043726C" w14:paraId="1806EEC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remove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for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premio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n-US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])</w:t>
      </w:r>
    </w:p>
    <w:p w:rsidRPr="0043726C" w:rsidR="0043726C" w:rsidP="0043726C" w:rsidRDefault="0043726C" w14:paraId="5D0421A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"Las posibilidades son: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],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 y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])</w:t>
      </w:r>
    </w:p>
    <w:p w:rsidRPr="0043726C" w:rsidR="0043726C" w:rsidP="0043726C" w:rsidRDefault="0043726C" w14:paraId="028B4B0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34C9F2B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while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4271C9B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"¿Desea cambiar de puerta?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S/N: "</w:t>
      </w:r>
      <w:proofErr w:type="gramStart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).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lower</w:t>
      </w:r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()</w:t>
      </w:r>
    </w:p>
    <w:p w:rsidRPr="0043726C" w:rsidR="0043726C" w:rsidP="0043726C" w:rsidRDefault="0043726C" w14:paraId="2253B9B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cambiar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010935B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595F88B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usuario cambia de puerta"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410C0A3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</w:t>
      </w:r>
      <w:proofErr w:type="gramEnd"/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05F1382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 elección del usuario es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1203E4E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"Ganaste un AUTO 0km! El premio estaba tras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A71E06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3DBB229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</w:t>
      </w:r>
      <w:proofErr w:type="spellEnd"/>
    </w:p>
    <w:p w:rsidRPr="0043726C" w:rsidR="0043726C" w:rsidP="0043726C" w:rsidRDefault="0043726C" w14:paraId="4F29E94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"n"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15E6D8A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5413522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usuario no cambia de puerta"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044415F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"Perdiste! El premio estaba en la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430C40A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"Te llevas un premio consuelo: un abrazo"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481869C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6B9E085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cambio_no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28B2319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57264FB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"Respuesta no válida, intente nuevamente."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73CE019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respuesta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"¿Desea volver a jugar?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S/N: "</w:t>
      </w:r>
      <w:proofErr w:type="gramStart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).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lower</w:t>
      </w:r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()</w:t>
      </w:r>
    </w:p>
    <w:p w:rsidRPr="0043726C" w:rsidR="0043726C" w:rsidP="0043726C" w:rsidRDefault="0043726C" w14:paraId="411FE85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respuesta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0020BCB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02F4053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respuesta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"n"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667978F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5D23278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</w:p>
    <w:p w:rsidRPr="0043726C" w:rsidR="0043726C" w:rsidP="0043726C" w:rsidRDefault="0043726C" w14:paraId="28AFAD8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modalidad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76A1AF5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repeticiones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"Ingrese la cantidad de veces que desea repetir el juego: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</w:t>
      </w:r>
    </w:p>
    <w:p w:rsidRPr="0043726C" w:rsidR="0043726C" w:rsidP="0043726C" w:rsidRDefault="0043726C" w14:paraId="33D0BAD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salir_cambio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699D2F0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</w:p>
    <w:p w:rsidRPr="0043726C" w:rsidR="0043726C" w:rsidP="0043726C" w:rsidRDefault="0043726C" w14:paraId="4E215C8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"Desea jugar cambiando de puertas?</w:t>
      </w:r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\</w:t>
      </w:r>
      <w:proofErr w:type="spellStart"/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n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S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por si/N por no: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lower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()</w:t>
      </w:r>
    </w:p>
    <w:p w:rsidRPr="0043726C" w:rsidR="0043726C" w:rsidP="0043726C" w:rsidRDefault="0043726C" w14:paraId="70E8A4F3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280CF7A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1485F22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cambio_sim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71A6866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cambiarStr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"n"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1C7EC98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cambiar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4706FF9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7288F84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"Respuesta no valida"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0BA8EE1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6AC2DAC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i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range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repeticiones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):</w:t>
      </w:r>
    </w:p>
    <w:p w:rsidRPr="0043726C" w:rsidR="0043726C" w:rsidP="0043726C" w:rsidRDefault="0043726C" w14:paraId="504F9F6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2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3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19A39C4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premio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random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choice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4AED91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185E73"/>
          <w:kern w:val="0"/>
          <w:sz w:val="21"/>
          <w:szCs w:val="21"/>
          <w:lang w:val="es-UY" w:eastAsia="es-UY"/>
        </w:rPr>
        <w:t>random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choice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2CAE88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</w:p>
    <w:p w:rsidRPr="0043726C" w:rsidR="0043726C" w:rsidP="0043726C" w:rsidRDefault="0043726C" w14:paraId="2D482E9C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premio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4530D1C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remove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for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premio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n-US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])                    </w:t>
      </w:r>
    </w:p>
    <w:p w:rsidRPr="0043726C" w:rsidR="0043726C" w:rsidP="0043726C" w:rsidRDefault="0043726C" w14:paraId="7CED184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cambiar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True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2EC9838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</w:t>
      </w:r>
      <w:proofErr w:type="gramEnd"/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03C8D31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4A57513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gram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else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:</w:t>
      </w:r>
      <w:proofErr w:type="gramEnd"/>
    </w:p>
    <w:p w:rsidRPr="0043726C" w:rsidR="0043726C" w:rsidP="0043726C" w:rsidRDefault="0043726C" w14:paraId="12D4148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aciertos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n-US" w:eastAsia="es-UY"/>
        </w:rPr>
        <w:t>1</w:t>
      </w:r>
    </w:p>
    <w:p w:rsidRPr="0043726C" w:rsidR="0043726C" w:rsidP="0043726C" w:rsidRDefault="0043726C" w14:paraId="6D2485E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else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2D323A0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remove</w:t>
      </w:r>
      <w:proofErr w:type="spellEnd"/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for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puertas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premio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!=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n-US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])</w:t>
      </w:r>
    </w:p>
    <w:p w:rsidRPr="0043726C" w:rsidR="0043726C" w:rsidP="0043726C" w:rsidRDefault="0043726C" w14:paraId="7AE9C8A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cambiar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True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75C4B1B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[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for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in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puertas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x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!</w:t>
      </w:r>
      <w:proofErr w:type="gramEnd"/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eleccion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][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]</w:t>
      </w:r>
    </w:p>
    <w:p w:rsidRPr="0043726C" w:rsidR="0043726C" w:rsidP="0043726C" w:rsidRDefault="0043726C" w14:paraId="15E3D40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6049590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:</w:t>
      </w:r>
      <w:proofErr w:type="gramEnd"/>
    </w:p>
    <w:p w:rsidRPr="0043726C" w:rsidR="0043726C" w:rsidP="0043726C" w:rsidRDefault="0043726C" w14:paraId="78E8FE2A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</w:t>
      </w:r>
    </w:p>
    <w:p w:rsidRPr="0043726C" w:rsidR="0043726C" w:rsidP="0043726C" w:rsidRDefault="0043726C" w14:paraId="1D6B79E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respuesta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"¿Desea volver a jugar?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S/N: "</w:t>
      </w:r>
      <w:proofErr w:type="gramStart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).</w:t>
      </w:r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n-US" w:eastAsia="es-UY"/>
        </w:rPr>
        <w:t>lower</w:t>
      </w:r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()</w:t>
      </w:r>
    </w:p>
    <w:p w:rsidRPr="0043726C" w:rsidR="0043726C" w:rsidP="0043726C" w:rsidRDefault="0043726C" w14:paraId="3F31963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</w:t>
      </w:r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n-US" w:eastAsia="es-UY"/>
        </w:rPr>
        <w:t>if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n-US" w:eastAsia="es-UY"/>
        </w:rPr>
        <w:t>respuesta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n-US" w:eastAsia="es-UY"/>
        </w:rPr>
        <w:t>"s"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>:</w:t>
      </w:r>
    </w:p>
    <w:p w:rsidRPr="0043726C" w:rsidR="0043726C" w:rsidP="0043726C" w:rsidRDefault="0043726C" w14:paraId="6C5CDEB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n-US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False</w:t>
      </w:r>
    </w:p>
    <w:p w:rsidRPr="0043726C" w:rsidR="0043726C" w:rsidP="0043726C" w:rsidRDefault="0043726C" w14:paraId="41D94D2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respuesta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"n"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4870B072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   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salir_modalidad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True</w:t>
      </w:r>
    </w:p>
    <w:p w:rsidRPr="0043726C" w:rsidR="0043726C" w:rsidP="0043726C" w:rsidRDefault="0043726C" w14:paraId="262DEDD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4B0B191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03CD7C9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"Respuesta no válida, intente nuevamente."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7D31776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6DBEC6B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cambio_no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and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4ADA5716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if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cambio_sim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354BC38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"El jugador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respondio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que NO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queria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cambiar la puerta."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3698F865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257E192E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"El jugador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respondio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que SI </w:t>
      </w:r>
      <w:proofErr w:type="spellStart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queria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cambiar la puerta."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7198AF0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r w:rsidRPr="0043726C">
        <w:rPr>
          <w:rFonts w:ascii="Consolas" w:hAnsi="Consolas" w:eastAsia="Times New Roman" w:cs="Times New Roman"/>
          <w:color w:val="B5200D"/>
          <w:kern w:val="0"/>
          <w:sz w:val="21"/>
          <w:szCs w:val="21"/>
          <w:lang w:val="es-UY" w:eastAsia="es-UY"/>
        </w:rPr>
        <w:t>else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:</w:t>
      </w:r>
    </w:p>
    <w:p w:rsidRPr="0043726C" w:rsidR="0043726C" w:rsidP="0043726C" w:rsidRDefault="0043726C" w14:paraId="0980B8E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"El jugador cambio de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cambio_si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 veces y no cambio de puerta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cambio_no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 veces."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2A414EE8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</w:p>
    <w:p w:rsidRPr="0043726C" w:rsidR="0043726C" w:rsidP="0043726C" w:rsidRDefault="0043726C" w14:paraId="267CD27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spellStart"/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f"Jugadas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totales: {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} Aciertos: {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} y Perdidos: {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}"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1DA37501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"Las frecuencia relativas son: Ganar:"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"{:.2f}"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format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/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)),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"y Perder:"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"{:.2f}"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format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/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)))</w:t>
      </w:r>
    </w:p>
    <w:p w:rsidRPr="0043726C" w:rsidR="0043726C" w:rsidP="0043726C" w:rsidRDefault="0043726C" w14:paraId="22CC634F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 probabilidad de ganar el auto es de:"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"{:.2f}"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format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/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*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100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),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"%"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160A8D2B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  <w:proofErr w:type="spellStart"/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print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"La probabilidad de perder el auto es de:"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"{:.2f}"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.</w:t>
      </w: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format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((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/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spellStart"/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aciertos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+</w:t>
      </w: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perdidos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))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*</w:t>
      </w:r>
      <w:r w:rsidRPr="0043726C">
        <w:rPr>
          <w:rFonts w:ascii="Consolas" w:hAnsi="Consolas" w:eastAsia="Times New Roman" w:cs="Times New Roman"/>
          <w:color w:val="096D48"/>
          <w:kern w:val="0"/>
          <w:sz w:val="21"/>
          <w:szCs w:val="21"/>
          <w:lang w:val="es-UY" w:eastAsia="es-UY"/>
        </w:rPr>
        <w:t>100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), 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"%"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2DD65854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</w:p>
    <w:p w:rsidRPr="0043726C" w:rsidR="0043726C" w:rsidP="0043726C" w:rsidRDefault="0043726C" w14:paraId="130760B7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    </w:t>
      </w:r>
    </w:p>
    <w:p w:rsidRPr="0043726C" w:rsidR="0043726C" w:rsidP="0043726C" w:rsidRDefault="0043726C" w14:paraId="1D1609ED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proofErr w:type="spell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monty_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hall</w:t>
      </w:r>
      <w:proofErr w:type="spell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43726C" w:rsidR="0043726C" w:rsidP="0043726C" w:rsidRDefault="0043726C" w14:paraId="71877A79" w14:textId="77777777">
      <w:pPr>
        <w:shd w:val="clear" w:color="auto" w:fill="FFFFFF"/>
        <w:spacing w:line="285" w:lineRule="atLeast"/>
        <w:ind w:firstLine="0"/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</w:pPr>
      <w:r w:rsidRPr="0043726C">
        <w:rPr>
          <w:rFonts w:ascii="Consolas" w:hAnsi="Consolas" w:eastAsia="Times New Roman" w:cs="Times New Roman"/>
          <w:color w:val="001080"/>
          <w:kern w:val="0"/>
          <w:sz w:val="21"/>
          <w:szCs w:val="21"/>
          <w:lang w:val="es-UY" w:eastAsia="es-UY"/>
        </w:rPr>
        <w:t>terminar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r w:rsidRPr="0043726C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s-UY" w:eastAsia="es-UY"/>
        </w:rPr>
        <w:t>=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 xml:space="preserve"> </w:t>
      </w:r>
      <w:proofErr w:type="gramStart"/>
      <w:r w:rsidRPr="0043726C">
        <w:rPr>
          <w:rFonts w:ascii="Consolas" w:hAnsi="Consolas" w:eastAsia="Times New Roman" w:cs="Times New Roman"/>
          <w:color w:val="5E2CBC"/>
          <w:kern w:val="0"/>
          <w:sz w:val="21"/>
          <w:szCs w:val="21"/>
          <w:lang w:val="es-UY" w:eastAsia="es-UY"/>
        </w:rPr>
        <w:t>input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(</w:t>
      </w:r>
      <w:proofErr w:type="gram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"</w:t>
      </w:r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\</w:t>
      </w:r>
      <w:proofErr w:type="spellStart"/>
      <w:r w:rsidRPr="0043726C">
        <w:rPr>
          <w:rFonts w:ascii="Consolas" w:hAnsi="Consolas" w:eastAsia="Times New Roman" w:cs="Times New Roman"/>
          <w:color w:val="EE0000"/>
          <w:kern w:val="0"/>
          <w:sz w:val="21"/>
          <w:szCs w:val="21"/>
          <w:lang w:val="es-UY" w:eastAsia="es-UY"/>
        </w:rPr>
        <w:t>n</w:t>
      </w:r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>Pulse</w:t>
      </w:r>
      <w:proofErr w:type="spellEnd"/>
      <w:r w:rsidRPr="0043726C">
        <w:rPr>
          <w:rFonts w:ascii="Consolas" w:hAnsi="Consolas" w:eastAsia="Times New Roman" w:cs="Times New Roman"/>
          <w:color w:val="0F4A85"/>
          <w:kern w:val="0"/>
          <w:sz w:val="21"/>
          <w:szCs w:val="21"/>
          <w:lang w:val="es-UY" w:eastAsia="es-UY"/>
        </w:rPr>
        <w:t xml:space="preserve"> ENTER para terminar "</w:t>
      </w:r>
      <w:r w:rsidRPr="0043726C">
        <w:rPr>
          <w:rFonts w:ascii="Consolas" w:hAnsi="Consolas" w:eastAsia="Times New Roman" w:cs="Times New Roman"/>
          <w:color w:val="292929"/>
          <w:kern w:val="0"/>
          <w:sz w:val="21"/>
          <w:szCs w:val="21"/>
          <w:lang w:val="es-UY" w:eastAsia="es-UY"/>
        </w:rPr>
        <w:t>)</w:t>
      </w:r>
    </w:p>
    <w:p w:rsidRPr="00D96D23" w:rsidR="00D96D23" w:rsidP="005A7256" w:rsidRDefault="00D96D23" w14:paraId="230A9278" w14:textId="3A5B8E1E"/>
    <w:sectPr w:rsidRPr="00D96D23" w:rsidR="00D96D23" w:rsidSect="002C37BD">
      <w:headerReference w:type="default" r:id="rId16"/>
      <w:headerReference w:type="first" r:id="rId17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A9C" w:rsidRDefault="00FB6A9C" w14:paraId="290C9ED7" w14:textId="77777777">
      <w:pPr>
        <w:spacing w:line="240" w:lineRule="auto"/>
      </w:pPr>
      <w:r>
        <w:separator/>
      </w:r>
    </w:p>
    <w:p w:rsidR="00FB6A9C" w:rsidRDefault="00FB6A9C" w14:paraId="6436601E" w14:textId="77777777"/>
  </w:endnote>
  <w:endnote w:type="continuationSeparator" w:id="0">
    <w:p w:rsidR="00FB6A9C" w:rsidRDefault="00FB6A9C" w14:paraId="773CDAA6" w14:textId="77777777">
      <w:pPr>
        <w:spacing w:line="240" w:lineRule="auto"/>
      </w:pPr>
      <w:r>
        <w:continuationSeparator/>
      </w:r>
    </w:p>
    <w:p w:rsidR="00FB6A9C" w:rsidRDefault="00FB6A9C" w14:paraId="749D02D8" w14:textId="77777777"/>
  </w:endnote>
  <w:endnote w:type="continuationNotice" w:id="1">
    <w:p w:rsidR="00C822F7" w:rsidRDefault="00C822F7" w14:paraId="2D595B9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A9C" w:rsidRDefault="00FB6A9C" w14:paraId="0232E373" w14:textId="77777777">
      <w:pPr>
        <w:spacing w:line="240" w:lineRule="auto"/>
      </w:pPr>
      <w:r>
        <w:separator/>
      </w:r>
    </w:p>
    <w:p w:rsidR="00FB6A9C" w:rsidRDefault="00FB6A9C" w14:paraId="754C680C" w14:textId="77777777"/>
  </w:footnote>
  <w:footnote w:type="continuationSeparator" w:id="0">
    <w:p w:rsidR="00FB6A9C" w:rsidRDefault="00FB6A9C" w14:paraId="3C67D75D" w14:textId="77777777">
      <w:pPr>
        <w:spacing w:line="240" w:lineRule="auto"/>
      </w:pPr>
      <w:r>
        <w:continuationSeparator/>
      </w:r>
    </w:p>
    <w:p w:rsidR="00FB6A9C" w:rsidRDefault="00FB6A9C" w14:paraId="76BDDFE7" w14:textId="77777777"/>
  </w:footnote>
  <w:footnote w:type="continuationNotice" w:id="1">
    <w:p w:rsidR="00C822F7" w:rsidRDefault="00C822F7" w14:paraId="52C31F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978" w:rsidRDefault="00832738" w14:paraId="1A0B98FB" w14:textId="04E4D4DB">
    <w:pPr>
      <w:pStyle w:val="Header"/>
    </w:pPr>
    <w:r>
      <w:rPr>
        <w:rStyle w:val="Strong"/>
      </w:rPr>
      <w:t xml:space="preserve"> </w:t>
    </w:r>
    <w:sdt>
      <w:sdtPr>
        <w:rPr>
          <w:rStyle w:val="Strong"/>
        </w:rPr>
        <w:alias w:val="Encabezado"/>
        <w:tag w:val=""/>
        <w:id w:val="12739865"/>
        <w:placeholder>
          <w:docPart w:val="55E09680FF5244F4900605DF070307A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 xml:space="preserve"> </w:t>
        </w:r>
      </w:sdtContent>
    </w:sdt>
    <w:r w:rsidR="005D3A03">
      <w:rPr>
        <w:rStyle w:val="Strong"/>
        <w:lang w:bidi="es-ES"/>
      </w:rPr>
      <w:ptab w:alignment="right" w:relativeTo="margin" w:leader="none"/>
    </w:r>
    <w:r w:rsidR="005D3A03">
      <w:rPr>
        <w:rStyle w:val="Strong"/>
        <w:lang w:bidi="es-ES"/>
      </w:rPr>
      <w:fldChar w:fldCharType="begin"/>
    </w:r>
    <w:r w:rsidR="005D3A03">
      <w:rPr>
        <w:rStyle w:val="Strong"/>
        <w:lang w:bidi="es-ES"/>
      </w:rPr>
      <w:instrText xml:space="preserve"> PAGE   \* MERGEFORMAT </w:instrText>
    </w:r>
    <w:r w:rsidR="005D3A03">
      <w:rPr>
        <w:rStyle w:val="Strong"/>
        <w:lang w:bidi="es-ES"/>
      </w:rPr>
      <w:fldChar w:fldCharType="separate"/>
    </w:r>
    <w:r w:rsidR="000D3F41">
      <w:rPr>
        <w:rStyle w:val="Strong"/>
        <w:noProof/>
        <w:lang w:bidi="es-ES"/>
      </w:rPr>
      <w:t>8</w:t>
    </w:r>
    <w:r w:rsidR="005D3A03">
      <w:rPr>
        <w:rStyle w:val="Strong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2738" w:rsidR="00E81978" w:rsidRDefault="00832738" w14:paraId="626B215A" w14:textId="5D181F66">
    <w:pPr>
      <w:pStyle w:val="Header"/>
      <w:rPr>
        <w:rStyle w:val="Strong"/>
        <w:lang w:val="es-UY"/>
      </w:rPr>
    </w:pPr>
    <w:r>
      <w:rPr>
        <w:rStyle w:val="Strong"/>
        <w:lang w:val="es-UY"/>
      </w:rPr>
      <w:t>universidad católica del uruguay                          31 de marzo de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3665009">
    <w:abstractNumId w:val="9"/>
  </w:num>
  <w:num w:numId="2" w16cid:durableId="994257393">
    <w:abstractNumId w:val="7"/>
  </w:num>
  <w:num w:numId="3" w16cid:durableId="1898860242">
    <w:abstractNumId w:val="6"/>
  </w:num>
  <w:num w:numId="4" w16cid:durableId="2135319856">
    <w:abstractNumId w:val="5"/>
  </w:num>
  <w:num w:numId="5" w16cid:durableId="240722969">
    <w:abstractNumId w:val="4"/>
  </w:num>
  <w:num w:numId="6" w16cid:durableId="125851589">
    <w:abstractNumId w:val="8"/>
  </w:num>
  <w:num w:numId="7" w16cid:durableId="734546928">
    <w:abstractNumId w:val="3"/>
  </w:num>
  <w:num w:numId="8" w16cid:durableId="1453280516">
    <w:abstractNumId w:val="2"/>
  </w:num>
  <w:num w:numId="9" w16cid:durableId="1101607863">
    <w:abstractNumId w:val="1"/>
  </w:num>
  <w:num w:numId="10" w16cid:durableId="1722050153">
    <w:abstractNumId w:val="0"/>
  </w:num>
  <w:num w:numId="11" w16cid:durableId="19475942">
    <w:abstractNumId w:val="9"/>
    <w:lvlOverride w:ilvl="0">
      <w:startOverride w:val="1"/>
    </w:lvlOverride>
  </w:num>
  <w:num w:numId="12" w16cid:durableId="998965522">
    <w:abstractNumId w:val="13"/>
  </w:num>
  <w:num w:numId="13" w16cid:durableId="1144201776">
    <w:abstractNumId w:val="11"/>
  </w:num>
  <w:num w:numId="14" w16cid:durableId="1144851444">
    <w:abstractNumId w:val="10"/>
  </w:num>
  <w:num w:numId="15" w16cid:durableId="139476924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C"/>
    <w:rsid w:val="00001AD3"/>
    <w:rsid w:val="00004CE2"/>
    <w:rsid w:val="000162BC"/>
    <w:rsid w:val="00032123"/>
    <w:rsid w:val="000447CD"/>
    <w:rsid w:val="00045206"/>
    <w:rsid w:val="000514B1"/>
    <w:rsid w:val="000779DC"/>
    <w:rsid w:val="000824C0"/>
    <w:rsid w:val="000A0026"/>
    <w:rsid w:val="000A3468"/>
    <w:rsid w:val="000A6AEF"/>
    <w:rsid w:val="000B2A5B"/>
    <w:rsid w:val="000C5A61"/>
    <w:rsid w:val="000D3F41"/>
    <w:rsid w:val="000E3B05"/>
    <w:rsid w:val="000E476E"/>
    <w:rsid w:val="000E65B3"/>
    <w:rsid w:val="000E7BEE"/>
    <w:rsid w:val="000F08FB"/>
    <w:rsid w:val="000F7333"/>
    <w:rsid w:val="00107505"/>
    <w:rsid w:val="0015202B"/>
    <w:rsid w:val="00155F0E"/>
    <w:rsid w:val="00165232"/>
    <w:rsid w:val="00166F0E"/>
    <w:rsid w:val="00170C6F"/>
    <w:rsid w:val="00182D69"/>
    <w:rsid w:val="001830A5"/>
    <w:rsid w:val="001842F1"/>
    <w:rsid w:val="001862C0"/>
    <w:rsid w:val="001A064D"/>
    <w:rsid w:val="001B068A"/>
    <w:rsid w:val="001B20E3"/>
    <w:rsid w:val="001B3930"/>
    <w:rsid w:val="001F0C14"/>
    <w:rsid w:val="001F30FE"/>
    <w:rsid w:val="001F63A7"/>
    <w:rsid w:val="00206DB4"/>
    <w:rsid w:val="00213138"/>
    <w:rsid w:val="00214FDD"/>
    <w:rsid w:val="00217F45"/>
    <w:rsid w:val="00251278"/>
    <w:rsid w:val="00276870"/>
    <w:rsid w:val="0028599F"/>
    <w:rsid w:val="00292855"/>
    <w:rsid w:val="002943FC"/>
    <w:rsid w:val="002A6F4F"/>
    <w:rsid w:val="002B1EF5"/>
    <w:rsid w:val="002C37BD"/>
    <w:rsid w:val="002D2725"/>
    <w:rsid w:val="002D78D6"/>
    <w:rsid w:val="002E04AA"/>
    <w:rsid w:val="002E1C39"/>
    <w:rsid w:val="002E769E"/>
    <w:rsid w:val="003049C2"/>
    <w:rsid w:val="00316DE9"/>
    <w:rsid w:val="00332075"/>
    <w:rsid w:val="003344A5"/>
    <w:rsid w:val="0033776F"/>
    <w:rsid w:val="00347A2A"/>
    <w:rsid w:val="00353CFC"/>
    <w:rsid w:val="00355DCA"/>
    <w:rsid w:val="00365AD2"/>
    <w:rsid w:val="00366696"/>
    <w:rsid w:val="00384888"/>
    <w:rsid w:val="003859BE"/>
    <w:rsid w:val="00386D4B"/>
    <w:rsid w:val="003971CD"/>
    <w:rsid w:val="003B646A"/>
    <w:rsid w:val="003D0551"/>
    <w:rsid w:val="003D508C"/>
    <w:rsid w:val="003D6B66"/>
    <w:rsid w:val="003F5362"/>
    <w:rsid w:val="003F7AE9"/>
    <w:rsid w:val="004010A1"/>
    <w:rsid w:val="0041309D"/>
    <w:rsid w:val="00415298"/>
    <w:rsid w:val="0042236A"/>
    <w:rsid w:val="00435017"/>
    <w:rsid w:val="00437202"/>
    <w:rsid w:val="0043726C"/>
    <w:rsid w:val="004402B0"/>
    <w:rsid w:val="00446374"/>
    <w:rsid w:val="00446DBD"/>
    <w:rsid w:val="00451418"/>
    <w:rsid w:val="004539DE"/>
    <w:rsid w:val="00462157"/>
    <w:rsid w:val="00466D09"/>
    <w:rsid w:val="00471A15"/>
    <w:rsid w:val="004840EA"/>
    <w:rsid w:val="00492792"/>
    <w:rsid w:val="004A5812"/>
    <w:rsid w:val="004C06EB"/>
    <w:rsid w:val="004D650B"/>
    <w:rsid w:val="00501AA9"/>
    <w:rsid w:val="005425CE"/>
    <w:rsid w:val="00550420"/>
    <w:rsid w:val="00551A02"/>
    <w:rsid w:val="005534FA"/>
    <w:rsid w:val="005820A2"/>
    <w:rsid w:val="005A07D7"/>
    <w:rsid w:val="005A7256"/>
    <w:rsid w:val="005C51BC"/>
    <w:rsid w:val="005D302F"/>
    <w:rsid w:val="005D3A03"/>
    <w:rsid w:val="005F31C1"/>
    <w:rsid w:val="005F3A9D"/>
    <w:rsid w:val="005F471E"/>
    <w:rsid w:val="00643510"/>
    <w:rsid w:val="00643EE6"/>
    <w:rsid w:val="006467CE"/>
    <w:rsid w:val="00655E34"/>
    <w:rsid w:val="00660947"/>
    <w:rsid w:val="00665005"/>
    <w:rsid w:val="00681BB8"/>
    <w:rsid w:val="00694F4B"/>
    <w:rsid w:val="006D65F5"/>
    <w:rsid w:val="006E0FD9"/>
    <w:rsid w:val="006E6B83"/>
    <w:rsid w:val="006F06EC"/>
    <w:rsid w:val="00702CDE"/>
    <w:rsid w:val="0070428E"/>
    <w:rsid w:val="007154C9"/>
    <w:rsid w:val="00731ACE"/>
    <w:rsid w:val="007414A1"/>
    <w:rsid w:val="007510D3"/>
    <w:rsid w:val="0075158A"/>
    <w:rsid w:val="007632EE"/>
    <w:rsid w:val="00770491"/>
    <w:rsid w:val="00774A41"/>
    <w:rsid w:val="0079025D"/>
    <w:rsid w:val="007B669C"/>
    <w:rsid w:val="007D1D4D"/>
    <w:rsid w:val="007E2062"/>
    <w:rsid w:val="007E3C1C"/>
    <w:rsid w:val="007F4AF6"/>
    <w:rsid w:val="007F52D9"/>
    <w:rsid w:val="008002C0"/>
    <w:rsid w:val="00806961"/>
    <w:rsid w:val="00822151"/>
    <w:rsid w:val="00830316"/>
    <w:rsid w:val="00832738"/>
    <w:rsid w:val="00844E96"/>
    <w:rsid w:val="008514A9"/>
    <w:rsid w:val="008678B8"/>
    <w:rsid w:val="00873F64"/>
    <w:rsid w:val="00880F9F"/>
    <w:rsid w:val="00891DAB"/>
    <w:rsid w:val="00892AD0"/>
    <w:rsid w:val="0089564D"/>
    <w:rsid w:val="008A59D4"/>
    <w:rsid w:val="008C5323"/>
    <w:rsid w:val="008C61DD"/>
    <w:rsid w:val="008C6933"/>
    <w:rsid w:val="008C69EC"/>
    <w:rsid w:val="008E2BE4"/>
    <w:rsid w:val="008F49AB"/>
    <w:rsid w:val="008F6A35"/>
    <w:rsid w:val="00914886"/>
    <w:rsid w:val="009170E2"/>
    <w:rsid w:val="00922D77"/>
    <w:rsid w:val="00925FE1"/>
    <w:rsid w:val="00926D27"/>
    <w:rsid w:val="00947BAC"/>
    <w:rsid w:val="009871C2"/>
    <w:rsid w:val="00995B57"/>
    <w:rsid w:val="009A6A3B"/>
    <w:rsid w:val="009D08B7"/>
    <w:rsid w:val="009D2EA0"/>
    <w:rsid w:val="009D5CFB"/>
    <w:rsid w:val="009E623F"/>
    <w:rsid w:val="009F26EE"/>
    <w:rsid w:val="009F281A"/>
    <w:rsid w:val="009F564E"/>
    <w:rsid w:val="00A06A4E"/>
    <w:rsid w:val="00A20B1F"/>
    <w:rsid w:val="00A25D6D"/>
    <w:rsid w:val="00A26D1B"/>
    <w:rsid w:val="00A41CFC"/>
    <w:rsid w:val="00A55C01"/>
    <w:rsid w:val="00A6190B"/>
    <w:rsid w:val="00A7087A"/>
    <w:rsid w:val="00A747B0"/>
    <w:rsid w:val="00AA738A"/>
    <w:rsid w:val="00AB5BA3"/>
    <w:rsid w:val="00AD3E9B"/>
    <w:rsid w:val="00AF2C87"/>
    <w:rsid w:val="00AF6177"/>
    <w:rsid w:val="00B003EE"/>
    <w:rsid w:val="00B17D68"/>
    <w:rsid w:val="00B32C62"/>
    <w:rsid w:val="00B338F0"/>
    <w:rsid w:val="00B42C08"/>
    <w:rsid w:val="00B46EC9"/>
    <w:rsid w:val="00B55756"/>
    <w:rsid w:val="00B63676"/>
    <w:rsid w:val="00B76850"/>
    <w:rsid w:val="00B823AA"/>
    <w:rsid w:val="00B87BCA"/>
    <w:rsid w:val="00B9113C"/>
    <w:rsid w:val="00B9326E"/>
    <w:rsid w:val="00B959A3"/>
    <w:rsid w:val="00BA45DB"/>
    <w:rsid w:val="00BC73EB"/>
    <w:rsid w:val="00BE2A69"/>
    <w:rsid w:val="00BF4184"/>
    <w:rsid w:val="00C0601E"/>
    <w:rsid w:val="00C10F16"/>
    <w:rsid w:val="00C31D30"/>
    <w:rsid w:val="00C43D3F"/>
    <w:rsid w:val="00C46FF0"/>
    <w:rsid w:val="00C65EB9"/>
    <w:rsid w:val="00C74E1A"/>
    <w:rsid w:val="00C822F7"/>
    <w:rsid w:val="00C9126E"/>
    <w:rsid w:val="00CB6795"/>
    <w:rsid w:val="00CC41CF"/>
    <w:rsid w:val="00CC66C2"/>
    <w:rsid w:val="00CD38B6"/>
    <w:rsid w:val="00CD6E39"/>
    <w:rsid w:val="00CE0AFE"/>
    <w:rsid w:val="00CE56D8"/>
    <w:rsid w:val="00CF0145"/>
    <w:rsid w:val="00CF08B4"/>
    <w:rsid w:val="00CF5B4B"/>
    <w:rsid w:val="00CF6E91"/>
    <w:rsid w:val="00D3003A"/>
    <w:rsid w:val="00D311A5"/>
    <w:rsid w:val="00D322F4"/>
    <w:rsid w:val="00D325B4"/>
    <w:rsid w:val="00D355C4"/>
    <w:rsid w:val="00D404B7"/>
    <w:rsid w:val="00D44C42"/>
    <w:rsid w:val="00D52EA3"/>
    <w:rsid w:val="00D55914"/>
    <w:rsid w:val="00D62FD6"/>
    <w:rsid w:val="00D67DDA"/>
    <w:rsid w:val="00D8051B"/>
    <w:rsid w:val="00D85B68"/>
    <w:rsid w:val="00D910EF"/>
    <w:rsid w:val="00D91573"/>
    <w:rsid w:val="00D96D23"/>
    <w:rsid w:val="00D97FC0"/>
    <w:rsid w:val="00DB614D"/>
    <w:rsid w:val="00DC34AF"/>
    <w:rsid w:val="00DC5B00"/>
    <w:rsid w:val="00E05A52"/>
    <w:rsid w:val="00E06193"/>
    <w:rsid w:val="00E143EA"/>
    <w:rsid w:val="00E15783"/>
    <w:rsid w:val="00E239A8"/>
    <w:rsid w:val="00E26172"/>
    <w:rsid w:val="00E27F80"/>
    <w:rsid w:val="00E3352D"/>
    <w:rsid w:val="00E42E98"/>
    <w:rsid w:val="00E6004D"/>
    <w:rsid w:val="00E668D4"/>
    <w:rsid w:val="00E66DDA"/>
    <w:rsid w:val="00E706A6"/>
    <w:rsid w:val="00E71EAE"/>
    <w:rsid w:val="00E81978"/>
    <w:rsid w:val="00E81CF3"/>
    <w:rsid w:val="00E87E4C"/>
    <w:rsid w:val="00E925ED"/>
    <w:rsid w:val="00EB3589"/>
    <w:rsid w:val="00EB4D11"/>
    <w:rsid w:val="00ED1F00"/>
    <w:rsid w:val="00EE3D26"/>
    <w:rsid w:val="00F0041B"/>
    <w:rsid w:val="00F0749D"/>
    <w:rsid w:val="00F17B16"/>
    <w:rsid w:val="00F34538"/>
    <w:rsid w:val="00F379B7"/>
    <w:rsid w:val="00F525FA"/>
    <w:rsid w:val="00F543FB"/>
    <w:rsid w:val="00F623AF"/>
    <w:rsid w:val="00F739F5"/>
    <w:rsid w:val="00F81397"/>
    <w:rsid w:val="00F821E0"/>
    <w:rsid w:val="00F844C3"/>
    <w:rsid w:val="00F87E13"/>
    <w:rsid w:val="00FB6A9C"/>
    <w:rsid w:val="00FD1166"/>
    <w:rsid w:val="00FD127D"/>
    <w:rsid w:val="00FD2AB4"/>
    <w:rsid w:val="00FD4784"/>
    <w:rsid w:val="00FD71C7"/>
    <w:rsid w:val="00FD73BF"/>
    <w:rsid w:val="00FE1DB4"/>
    <w:rsid w:val="00FE5A40"/>
    <w:rsid w:val="00FF2002"/>
    <w:rsid w:val="0CB6A518"/>
    <w:rsid w:val="15E876CB"/>
    <w:rsid w:val="1679E31C"/>
    <w:rsid w:val="16FD593D"/>
    <w:rsid w:val="1B759875"/>
    <w:rsid w:val="23E9430A"/>
    <w:rsid w:val="2548A8CC"/>
    <w:rsid w:val="2DE3F635"/>
    <w:rsid w:val="31DDF904"/>
    <w:rsid w:val="31EA097D"/>
    <w:rsid w:val="35F6687B"/>
    <w:rsid w:val="3E0066EF"/>
    <w:rsid w:val="5B7495B5"/>
    <w:rsid w:val="62141AFD"/>
    <w:rsid w:val="77247C7A"/>
    <w:rsid w:val="7E5BDB20"/>
    <w:rsid w:val="7F5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0EBD7"/>
  <w15:chartTrackingRefBased/>
  <w15:docId w15:val="{2ECAA7D5-10DA-43C5-9429-299675D43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tulodeseccin" w:customStyle="1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4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8C5323"/>
    <w:rPr>
      <w:rFonts w:asciiTheme="majorHAnsi" w:hAnsiTheme="majorHAnsi" w:eastAsiaTheme="majorEastAsia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rsid w:val="00C31D30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4"/>
    <w:rsid w:val="00C31D30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styleId="InformeAPA" w:customStyle="1">
    <w:name w:val="Informe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ailustracin" w:customStyle="1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tulo21" w:customStyle="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glossaryDocument" Target="glossary/document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f\AppData\Roaming\Microsoft\Template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1710C0A6647648276526339B15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5A949-3BFE-4A12-BA8B-DECFB8290B5B}"/>
      </w:docPartPr>
      <w:docPartBody>
        <w:p w:rsidR="000E7BEE" w:rsidRDefault="000E7BEE">
          <w:pPr>
            <w:pStyle w:val="2D81710C0A6647648276526339B1523C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55E09680FF5244F4900605DF07030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07344-24BE-49A4-95D4-30ABD462774A}"/>
      </w:docPartPr>
      <w:docPartBody>
        <w:p w:rsidR="000E7BEE" w:rsidRDefault="000E7BEE">
          <w:pPr>
            <w:pStyle w:val="55E09680FF5244F4900605DF070307AD"/>
          </w:pPr>
          <w:r w:rsidRPr="00AB5BA3">
            <w:rPr>
              <w:lang w:bidi="es-ES"/>
            </w:rPr>
            <w:t>Título de ilustraciones: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E"/>
    <w:rsid w:val="000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710C0A6647648276526339B1523C">
    <w:name w:val="2D81710C0A6647648276526339B1523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5E09680FF5244F4900605DF070307AD">
    <w:name w:val="55E09680FF5244F4900605DF07030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Informe de estilo APA (6.ª edición).dotx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Tarea 1- Monty Hall
Probabilidad y Estadística Aplicada.</dc:title>
  <dc:subject/>
  <dc:creator>Estefany Clara</dc:creator>
  <keywords/>
  <dc:description/>
  <lastModifiedBy>JUAN PEREZ</lastModifiedBy>
  <revision>137</revision>
  <dcterms:created xsi:type="dcterms:W3CDTF">2023-03-31T06:48:00.0000000Z</dcterms:created>
  <dcterms:modified xsi:type="dcterms:W3CDTF">2023-04-01T17:54:27.3660631Z</dcterms:modified>
</coreProperties>
</file>